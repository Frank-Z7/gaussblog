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66125774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61074D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40A595C3" w:rsidR="0020153C" w:rsidRPr="002331D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331D6">
        <w:rPr>
          <w:rFonts w:ascii="Huawei Sans" w:eastAsia="方正兰亭黑简体" w:hAnsi="Huawei Sans" w:cs="Huawei Sans"/>
          <w:lang w:eastAsia="zh-CN"/>
        </w:rPr>
        <w:t>（</w:t>
      </w:r>
      <w:r w:rsidR="00B13EC2" w:rsidRPr="002331D6">
        <w:rPr>
          <w:rFonts w:ascii="Huawei Sans" w:hAnsi="Huawei Sans" w:cs="Huawei Sans"/>
        </w:rPr>
        <w:t>openEuler 20.03-LTS</w:t>
      </w:r>
      <w:r w:rsidR="00547A24">
        <w:rPr>
          <w:rFonts w:ascii="Huawei Sans" w:hAnsi="Huawei Sans" w:cs="Huawei Sans"/>
        </w:rPr>
        <w:t xml:space="preserve"> + openGauss 1.1</w:t>
      </w:r>
      <w:r w:rsidRPr="002331D6">
        <w:rPr>
          <w:rFonts w:ascii="Huawei Sans" w:hAnsi="Huawei Sans" w:cs="Huawei Sans"/>
        </w:rPr>
        <w:t>.</w:t>
      </w:r>
      <w:r w:rsidR="00547A24">
        <w:rPr>
          <w:rFonts w:ascii="Huawei Sans" w:hAnsi="Huawei Sans" w:cs="Huawei Sans"/>
        </w:rPr>
        <w:t>0</w:t>
      </w:r>
      <w:r w:rsidRPr="002331D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18DBE980" w14:textId="77777777" w:rsidR="00126F2B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54164762" w:history="1">
            <w:r w:rsidR="00126F2B" w:rsidRPr="005C59C8">
              <w:rPr>
                <w:rStyle w:val="ad"/>
                <w:rFonts w:hint="eastAsia"/>
                <w:noProof/>
              </w:rPr>
              <w:t>前</w:t>
            </w:r>
            <w:r w:rsidR="00126F2B" w:rsidRPr="005C59C8">
              <w:rPr>
                <w:rStyle w:val="ad"/>
                <w:noProof/>
              </w:rPr>
              <w:t xml:space="preserve">  </w:t>
            </w:r>
            <w:r w:rsidR="00126F2B" w:rsidRPr="005C59C8">
              <w:rPr>
                <w:rStyle w:val="ad"/>
                <w:rFonts w:hint="eastAsia"/>
                <w:noProof/>
              </w:rPr>
              <w:t>言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_Toc54164762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2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4799A326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3" w:history="1">
            <w:r w:rsidR="00126F2B" w:rsidRPr="005C59C8">
              <w:rPr>
                <w:rStyle w:val="ad"/>
                <w:rFonts w:hint="eastAsia"/>
              </w:rPr>
              <w:t>简介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_Toc54164763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6C14D15D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4" w:history="1">
            <w:r w:rsidR="00126F2B" w:rsidRPr="005C59C8">
              <w:rPr>
                <w:rStyle w:val="ad"/>
                <w:rFonts w:hint="eastAsia"/>
              </w:rPr>
              <w:t>内容描述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75B0DC29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5" w:history="1">
            <w:r w:rsidR="00126F2B" w:rsidRPr="005C59C8">
              <w:rPr>
                <w:rStyle w:val="ad"/>
                <w:rFonts w:hint="eastAsia"/>
              </w:rPr>
              <w:t>实验环境说明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1CFB0902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6" w:history="1">
            <w:r w:rsidR="00126F2B" w:rsidRPr="005C59C8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_Toc54164766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3</w:t>
            </w:r>
            <w:r w:rsidR="00126F2B">
              <w:rPr>
                <w:webHidden/>
              </w:rPr>
              <w:fldChar w:fldCharType="end"/>
            </w:r>
          </w:hyperlink>
        </w:p>
        <w:p w14:paraId="65954BCB" w14:textId="77777777" w:rsidR="00126F2B" w:rsidRDefault="00DC625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67" w:history="1">
            <w:r w:rsidR="00126F2B" w:rsidRPr="005C59C8">
              <w:rPr>
                <w:rStyle w:val="ad"/>
                <w:rFonts w:cs="Huawei Sans"/>
                <w:noProof/>
              </w:rPr>
              <w:t>1</w:t>
            </w:r>
            <w:r w:rsidR="00126F2B" w:rsidRPr="005C59C8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126F2B" w:rsidRPr="005C59C8">
              <w:rPr>
                <w:rStyle w:val="ad"/>
                <w:rFonts w:hint="eastAsia"/>
                <w:noProof/>
              </w:rPr>
              <w:t>镜像文件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_Toc54164767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4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2B89A22F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8" w:history="1">
            <w:r w:rsidR="00126F2B" w:rsidRPr="005C59C8">
              <w:rPr>
                <w:rStyle w:val="ad"/>
                <w:rFonts w:cs="Huawei Sans"/>
                <w:snapToGrid w:val="0"/>
              </w:rPr>
              <w:t>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5A1FAD14" w14:textId="77777777" w:rsidR="00126F2B" w:rsidRDefault="00DC62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9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_Toc54164769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C3FC776" w14:textId="77777777" w:rsidR="00126F2B" w:rsidRDefault="00DC625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0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_Toc54164770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5D3C2A0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1" w:history="1">
            <w:r w:rsidR="00126F2B" w:rsidRPr="005C59C8">
              <w:rPr>
                <w:rStyle w:val="ad"/>
                <w:rFonts w:cs="Huawei Sans"/>
                <w:snapToGrid w:val="0"/>
              </w:rPr>
              <w:t>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虚拟机</w:t>
            </w:r>
            <w:r w:rsidR="00126F2B" w:rsidRPr="005C59C8">
              <w:rPr>
                <w:rStyle w:val="ad"/>
                <w:rFonts w:ascii="Huawei Sans" w:hAnsi="Huawei Sans" w:cs="Huawei Sans"/>
              </w:rPr>
              <w:t>VirtualBox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_Toc54164771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27DE35EA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2" w:history="1">
            <w:r w:rsidR="00126F2B" w:rsidRPr="005C59C8">
              <w:rPr>
                <w:rStyle w:val="ad"/>
                <w:rFonts w:cs="Huawei Sans"/>
                <w:snapToGrid w:val="0"/>
              </w:rPr>
              <w:t>1.3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_Toc54164772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5</w:t>
            </w:r>
            <w:r w:rsidR="00126F2B">
              <w:rPr>
                <w:webHidden/>
              </w:rPr>
              <w:fldChar w:fldCharType="end"/>
            </w:r>
          </w:hyperlink>
        </w:p>
        <w:p w14:paraId="12C717EB" w14:textId="77777777" w:rsidR="00126F2B" w:rsidRDefault="00DC625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3" w:history="1">
            <w:r w:rsidR="00126F2B" w:rsidRPr="005C59C8">
              <w:rPr>
                <w:rStyle w:val="ad"/>
                <w:rFonts w:cs="Huawei Sans"/>
                <w:noProof/>
              </w:rPr>
              <w:t>2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_Toc54164773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10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AED57E7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4" w:history="1">
            <w:r w:rsidR="00126F2B" w:rsidRPr="005C59C8">
              <w:rPr>
                <w:rStyle w:val="ad"/>
                <w:rFonts w:cs="Huawei Sans"/>
                <w:snapToGrid w:val="0"/>
              </w:rPr>
              <w:t>2.1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10</w:t>
            </w:r>
            <w:r w:rsidR="00126F2B">
              <w:rPr>
                <w:webHidden/>
              </w:rPr>
              <w:fldChar w:fldCharType="end"/>
            </w:r>
          </w:hyperlink>
        </w:p>
        <w:p w14:paraId="7E522855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5" w:history="1">
            <w:r w:rsidR="00126F2B" w:rsidRPr="005C59C8">
              <w:rPr>
                <w:rStyle w:val="ad"/>
                <w:rFonts w:cs="Huawei Sans"/>
                <w:snapToGrid w:val="0"/>
              </w:rPr>
              <w:t>2.2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10</w:t>
            </w:r>
            <w:r w:rsidR="00126F2B">
              <w:rPr>
                <w:webHidden/>
              </w:rPr>
              <w:fldChar w:fldCharType="end"/>
            </w:r>
          </w:hyperlink>
        </w:p>
        <w:p w14:paraId="30E248FB" w14:textId="77777777" w:rsidR="00126F2B" w:rsidRDefault="00DC625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6" w:history="1">
            <w:r w:rsidR="00126F2B" w:rsidRPr="005C59C8">
              <w:rPr>
                <w:rStyle w:val="ad"/>
                <w:rFonts w:cs="Huawei Sans"/>
                <w:noProof/>
              </w:rPr>
              <w:t>3</w:t>
            </w:r>
            <w:r w:rsidR="00126F2B" w:rsidRPr="005C59C8">
              <w:rPr>
                <w:rStyle w:val="ad"/>
                <w:rFonts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hint="eastAsia"/>
                <w:noProof/>
              </w:rPr>
              <w:t>附录一：</w:t>
            </w:r>
            <w:r w:rsidR="00126F2B" w:rsidRPr="005C59C8">
              <w:rPr>
                <w:rStyle w:val="ad"/>
                <w:noProof/>
              </w:rPr>
              <w:t>openGauss</w:t>
            </w:r>
            <w:r w:rsidR="00126F2B" w:rsidRPr="005C59C8">
              <w:rPr>
                <w:rStyle w:val="ad"/>
                <w:rFonts w:hint="eastAsia"/>
                <w:noProof/>
              </w:rPr>
              <w:t>数据库基本操作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_Toc54164776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13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41681A6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7" w:history="1">
            <w:r w:rsidR="00126F2B" w:rsidRPr="005C59C8">
              <w:rPr>
                <w:rStyle w:val="ad"/>
                <w:rFonts w:cs="Huawei Sans"/>
                <w:snapToGrid w:val="0"/>
              </w:rPr>
              <w:t>3.1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查看数据库对象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_Toc54164777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13</w:t>
            </w:r>
            <w:r w:rsidR="00126F2B">
              <w:rPr>
                <w:webHidden/>
              </w:rPr>
              <w:fldChar w:fldCharType="end"/>
            </w:r>
          </w:hyperlink>
        </w:p>
        <w:p w14:paraId="1E78AD8D" w14:textId="77777777" w:rsidR="00126F2B" w:rsidRDefault="00DC625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8" w:history="1">
            <w:r w:rsidR="00126F2B" w:rsidRPr="005C59C8">
              <w:rPr>
                <w:rStyle w:val="ad"/>
                <w:rFonts w:cs="Huawei Sans"/>
                <w:snapToGrid w:val="0"/>
              </w:rPr>
              <w:t>3.2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其他操作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14</w:t>
            </w:r>
            <w:r w:rsidR="00126F2B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54164762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54164763"/>
      <w:r w:rsidRPr="00894139">
        <w:t>简介</w:t>
      </w:r>
      <w:bookmarkEnd w:id="15"/>
      <w:bookmarkEnd w:id="16"/>
      <w:bookmarkEnd w:id="17"/>
    </w:p>
    <w:p w14:paraId="1A1A7183" w14:textId="758F8EBB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proofErr w:type="spellStart"/>
      <w:r w:rsidRPr="001F7973">
        <w:t>Virtualbox+</w:t>
      </w:r>
      <w:r w:rsidR="00FE3E62">
        <w:t>openEuler</w:t>
      </w:r>
      <w:r w:rsidRPr="001F7973">
        <w:t>+openGauss</w:t>
      </w:r>
      <w:proofErr w:type="spellEnd"/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proofErr w:type="spellStart"/>
      <w:r w:rsidRPr="001F7973">
        <w:t>openGauss</w:t>
      </w:r>
      <w:proofErr w:type="spellEnd"/>
      <w:r w:rsidR="00AE7BF5">
        <w:rPr>
          <w:rFonts w:hint="eastAsia"/>
        </w:rPr>
        <w:t>数据库；</w:t>
      </w:r>
    </w:p>
    <w:p w14:paraId="7CADFD35" w14:textId="31D8E6E0" w:rsidR="00AE7BF5" w:rsidRPr="001F7973" w:rsidRDefault="00AE7BF5" w:rsidP="00AE7BF5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proofErr w:type="spellStart"/>
      <w:r w:rsidR="00402DA9" w:rsidRPr="00402DA9">
        <w:t>openEuler_openGauss</w:t>
      </w:r>
      <w:r w:rsidRPr="0038542B">
        <w:t>.ova</w:t>
      </w:r>
      <w:proofErr w:type="spellEnd"/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54164764"/>
      <w:r w:rsidRPr="00894139">
        <w:t>内容描述</w:t>
      </w:r>
      <w:bookmarkEnd w:id="18"/>
      <w:bookmarkEnd w:id="19"/>
      <w:bookmarkEnd w:id="20"/>
    </w:p>
    <w:p w14:paraId="36DEDBB6" w14:textId="7278064D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proofErr w:type="spellStart"/>
      <w:r w:rsidRPr="001F7973">
        <w:rPr>
          <w:rFonts w:ascii="Arial" w:hAnsi="Arial" w:cs="Arial"/>
          <w:color w:val="000000"/>
          <w:szCs w:val="21"/>
        </w:rPr>
        <w:t>Virtualbox</w:t>
      </w:r>
      <w:proofErr w:type="spellEnd"/>
      <w:r w:rsidRPr="001F7973">
        <w:t xml:space="preserve"> 6.1.14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54164765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48A6775E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proofErr w:type="spellStart"/>
      <w:r w:rsidR="00D051FE" w:rsidRPr="00894139">
        <w:t>VirtualBox</w:t>
      </w:r>
      <w:proofErr w:type="spellEnd"/>
      <w:r w:rsidR="00D051FE">
        <w:t xml:space="preserve"> 6.1.14</w:t>
      </w:r>
      <w:r w:rsidR="00D051FE">
        <w:rPr>
          <w:rFonts w:hint="eastAsia"/>
        </w:rPr>
        <w:t>、</w:t>
      </w:r>
      <w:r w:rsidR="00D051FE">
        <w:t>win10</w:t>
      </w:r>
      <w:r w:rsidR="00D051FE" w:rsidRPr="00714C00">
        <w:t xml:space="preserve"> </w:t>
      </w:r>
      <w:r w:rsidR="00D051FE">
        <w:t>x86 64</w:t>
      </w:r>
      <w:r w:rsidR="00D051FE">
        <w:t>位</w:t>
      </w:r>
      <w:r w:rsidR="00D051FE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proofErr w:type="spellStart"/>
      <w:r w:rsidRPr="00894139">
        <w:t>openGauss</w:t>
      </w:r>
      <w:proofErr w:type="spellEnd"/>
      <w:r w:rsidRPr="00894139">
        <w:t>安装部署实验需要，建议每套实验环境采用以下配置：</w:t>
      </w:r>
    </w:p>
    <w:p w14:paraId="7AF978D8" w14:textId="1C6683EB" w:rsidR="001F7973" w:rsidRPr="00894139" w:rsidRDefault="001F7973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设备明细表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740B8C32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5103" w:type="dxa"/>
          </w:tcPr>
          <w:p w14:paraId="0C1CF0E1" w14:textId="13713CB0" w:rsidR="000F6E3D" w:rsidRPr="00894139" w:rsidRDefault="000F6E3D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设备型号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115AB6F8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50F6870" w:rsidR="000F6E3D" w:rsidRPr="00894139" w:rsidRDefault="00D051FE" w:rsidP="000C7A6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t>win10</w:t>
            </w:r>
            <w:r w:rsidRPr="00714C00">
              <w:t xml:space="preserve"> </w:t>
            </w:r>
            <w:r>
              <w:t>x86 64</w:t>
            </w:r>
            <w:r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42BFB5A4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proofErr w:type="spellStart"/>
            <w:r w:rsidRPr="00894139">
              <w:rPr>
                <w:rFonts w:ascii="Huawei Sans" w:hAnsi="Huawei Sans" w:cs="Huawei Sans"/>
              </w:rPr>
              <w:t>VirtualBox</w:t>
            </w:r>
            <w:proofErr w:type="spellEnd"/>
            <w:r w:rsidR="00062BE6">
              <w:rPr>
                <w:rFonts w:ascii="Huawei Sans" w:hAnsi="Huawei Sans" w:cs="Huawei Sans"/>
              </w:rPr>
              <w:t xml:space="preserve"> 6.1.14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54164766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54164767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proofErr w:type="spellStart"/>
      <w:r w:rsidRPr="00894139">
        <w:rPr>
          <w:rFonts w:ascii="Huawei Sans" w:hAnsi="Huawei Sans" w:cs="Huawei Sans"/>
        </w:rPr>
        <w:lastRenderedPageBreak/>
        <w:t>openGauss</w:t>
      </w:r>
      <w:proofErr w:type="spellEnd"/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54164768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54164769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proofErr w:type="spellStart"/>
      <w:r w:rsidR="003955D6" w:rsidRPr="006B1CA8">
        <w:t>openGauss</w:t>
      </w:r>
      <w:proofErr w:type="spellEnd"/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54164770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proofErr w:type="spellStart"/>
      <w:r w:rsidR="00BE2747" w:rsidRPr="00894139">
        <w:t>VirtualBox</w:t>
      </w:r>
      <w:proofErr w:type="spellEnd"/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proofErr w:type="spellStart"/>
      <w:r>
        <w:t>openGauss</w:t>
      </w:r>
      <w:proofErr w:type="spellEnd"/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54164771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BF4EBB6" w:rsidR="00CB5D9D" w:rsidRPr="00894139" w:rsidRDefault="00686697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E75593E">
                <wp:simplePos x="0" y="0"/>
                <wp:positionH relativeFrom="column">
                  <wp:posOffset>772486</wp:posOffset>
                </wp:positionH>
                <wp:positionV relativeFrom="paragraph">
                  <wp:posOffset>1734837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AC69" id="矩形 17" o:spid="_x0000_s1026" style="position:absolute;left:0;text-align:left;margin-left:60.85pt;margin-top:136.6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" filled="f" strokecolor="#c7000b" strokeweight="2.25pt"/>
            </w:pict>
          </mc:Fallback>
        </mc:AlternateContent>
      </w:r>
      <w:r w:rsidR="00895E4C" w:rsidRPr="00B24F16">
        <w:t>网址：</w:t>
      </w:r>
      <w:r w:rsidR="00445563" w:rsidRPr="00B24F16">
        <w:t>https://www.virtualbox.org/wiki/Downloads</w:t>
      </w:r>
      <w:r w:rsidR="00445563" w:rsidRPr="00894139">
        <w:rPr>
          <w:noProof/>
        </w:rPr>
        <w:drawing>
          <wp:inline distT="0" distB="0" distL="0" distR="0" wp14:anchorId="3DB54027" wp14:editId="1E4FF243">
            <wp:extent cx="5237038" cy="1910502"/>
            <wp:effectExtent l="19050" t="19050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19205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E344A" w14:textId="44823F5D" w:rsidR="00DC345B" w:rsidRDefault="00DC345B" w:rsidP="00DC345B">
      <w:pPr>
        <w:pStyle w:val="9"/>
        <w:rPr>
          <w:rFonts w:hint="eastAsia"/>
        </w:rPr>
      </w:pPr>
      <w:proofErr w:type="gramStart"/>
      <w:r>
        <w:t>官网下载</w:t>
      </w:r>
      <w:proofErr w:type="gramEnd"/>
      <w:r>
        <w:t>地址</w:t>
      </w:r>
    </w:p>
    <w:p w14:paraId="20A5B86D" w14:textId="5810EA2F" w:rsidR="00CB5D9D" w:rsidRPr="00894139" w:rsidRDefault="00872951" w:rsidP="00FD628A">
      <w:pPr>
        <w:pStyle w:val="1e"/>
      </w:pPr>
      <w:r w:rsidRPr="00894139">
        <w:t>点击</w:t>
      </w:r>
      <w:proofErr w:type="gramStart"/>
      <w:r w:rsidRPr="00894139">
        <w:t>”</w:t>
      </w:r>
      <w:proofErr w:type="gramEnd"/>
      <w:r w:rsidRPr="00894139">
        <w:t xml:space="preserve"> window</w:t>
      </w:r>
      <w:r w:rsidRPr="00894139">
        <w:t>主机</w:t>
      </w:r>
      <w:proofErr w:type="gramStart"/>
      <w:r w:rsidRPr="00894139">
        <w:t>”</w:t>
      </w:r>
      <w:proofErr w:type="gramEnd"/>
      <w:r w:rsidRPr="00894139">
        <w:t xml:space="preserve"> </w:t>
      </w:r>
      <w:r w:rsidRPr="00894139">
        <w:t>下载</w:t>
      </w:r>
      <w:r w:rsidRPr="00894139">
        <w:t>windows</w:t>
      </w:r>
      <w:r w:rsidRPr="00894139">
        <w:t>版本的</w:t>
      </w:r>
      <w:proofErr w:type="spellStart"/>
      <w:r w:rsidRPr="00894139">
        <w:t>VirtualBox</w:t>
      </w:r>
      <w:proofErr w:type="spellEnd"/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148DA166" w:rsidR="00CB5D9D" w:rsidRPr="00FD628A" w:rsidRDefault="00872951" w:rsidP="00FD628A">
      <w:pPr>
        <w:pStyle w:val="1e"/>
      </w:pPr>
      <w:r w:rsidRPr="00FD628A">
        <w:t>下载后</w:t>
      </w:r>
      <w:r w:rsidR="00C06E2B" w:rsidRPr="00FD628A">
        <w:t>，</w:t>
      </w:r>
      <w:r w:rsidRPr="00FD628A">
        <w:t>文件名</w:t>
      </w:r>
      <w:r w:rsidR="00C06E2B" w:rsidRPr="00FD628A">
        <w:t>为</w:t>
      </w:r>
      <w:r w:rsidR="00CB5D9D" w:rsidRPr="00FD628A">
        <w:t>：</w:t>
      </w:r>
      <w:r w:rsidRPr="00FD628A">
        <w:t>VirtualBox-6.1.14-140239-Win.exe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lastRenderedPageBreak/>
        <w:t>具体如下：</w:t>
      </w:r>
    </w:p>
    <w:p w14:paraId="647DC21E" w14:textId="0FDE6CCA" w:rsidR="00872951" w:rsidRDefault="002D45E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7461636A">
                <wp:simplePos x="0" y="0"/>
                <wp:positionH relativeFrom="column">
                  <wp:posOffset>3638893</wp:posOffset>
                </wp:positionH>
                <wp:positionV relativeFrom="paragraph">
                  <wp:posOffset>3350930</wp:posOffset>
                </wp:positionV>
                <wp:extent cx="729757" cy="197561"/>
                <wp:effectExtent l="19050" t="1905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E7A1" id="矩形 9" o:spid="_x0000_s1026" style="position:absolute;left:0;text-align:left;margin-left:286.55pt;margin-top:263.85pt;width:57.4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" filled="f" strokecolor="#c7000b" strokeweight="2.25pt"/>
            </w:pict>
          </mc:Fallback>
        </mc:AlternateContent>
      </w:r>
      <w:r w:rsidR="00872951" w:rsidRPr="00894139">
        <w:rPr>
          <w:noProof/>
        </w:rPr>
        <w:drawing>
          <wp:inline distT="0" distB="0" distL="0" distR="0" wp14:anchorId="0A11798B" wp14:editId="407418AE">
            <wp:extent cx="4686300" cy="36671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C59DDD" w14:textId="665CA4AD" w:rsidR="00DC345B" w:rsidRDefault="00DC345B" w:rsidP="00DC345B">
      <w:pPr>
        <w:pStyle w:val="9"/>
        <w:rPr>
          <w:rFonts w:hint="eastAsia"/>
        </w:rPr>
      </w:pPr>
      <w:r>
        <w:rPr>
          <w:rFonts w:hint="eastAsia"/>
        </w:rPr>
        <w:t>Oracle</w:t>
      </w:r>
      <w:r>
        <w:t xml:space="preserve"> VM </w:t>
      </w:r>
      <w:proofErr w:type="spellStart"/>
      <w:r>
        <w:t>VirtualBox</w:t>
      </w:r>
      <w:proofErr w:type="spellEnd"/>
      <w:r>
        <w:t>安装</w:t>
      </w:r>
    </w:p>
    <w:p w14:paraId="6D80143A" w14:textId="0AA24F47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54164772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4A9A9120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055D698A" w:rsidR="00EA5491" w:rsidRDefault="00EA5491" w:rsidP="00FD628A">
      <w:pPr>
        <w:pStyle w:val="1e"/>
      </w:pPr>
      <w:r>
        <w:rPr>
          <w:rFonts w:hint="eastAsia"/>
        </w:rPr>
        <w:t>点击管理器上的“导入”功能，进入如下界面：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6DBC38EB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10374812" w:rsidR="00EA5491" w:rsidRDefault="00EA5491" w:rsidP="00FD628A">
      <w:pPr>
        <w:pStyle w:val="1e"/>
      </w:pPr>
      <w:r>
        <w:rPr>
          <w:rFonts w:hint="eastAsia"/>
        </w:rPr>
        <w:t>选择镜像文件。</w:t>
      </w:r>
    </w:p>
    <w:p w14:paraId="40311E01" w14:textId="7CF91EC3" w:rsidR="007B6C84" w:rsidRDefault="00C443A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DE73C8" wp14:editId="5555157C">
                <wp:simplePos x="0" y="0"/>
                <wp:positionH relativeFrom="column">
                  <wp:posOffset>4778182</wp:posOffset>
                </wp:positionH>
                <wp:positionV relativeFrom="paragraph">
                  <wp:posOffset>3218539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A124" id="矩形 7" o:spid="_x0000_s1026" style="position:absolute;left:0;text-align:left;margin-left:376.25pt;margin-top:253.45pt;width:42.15pt;height:12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MHztg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370AAA" wp14:editId="7C1E2568">
                <wp:simplePos x="0" y="0"/>
                <wp:positionH relativeFrom="column">
                  <wp:posOffset>1280408</wp:posOffset>
                </wp:positionH>
                <wp:positionV relativeFrom="paragraph">
                  <wp:posOffset>844219</wp:posOffset>
                </wp:positionV>
                <wp:extent cx="3796025" cy="296923"/>
                <wp:effectExtent l="19050" t="19050" r="146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25" cy="296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E7BD" id="矩形 6" o:spid="_x0000_s1026" style="position:absolute;left:0;text-align:left;margin-left:100.8pt;margin-top:66.45pt;width:298.9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27038B" wp14:editId="0ABFAA11">
            <wp:extent cx="5239385" cy="3363402"/>
            <wp:effectExtent l="19050" t="19050" r="1841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091" cy="337476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7607E32F" w:rsidR="00EA5491" w:rsidRDefault="00EA5491" w:rsidP="00FD628A">
      <w:pPr>
        <w:pStyle w:val="1e"/>
      </w:pPr>
      <w:r>
        <w:rPr>
          <w:rFonts w:hint="eastAsia"/>
        </w:rPr>
        <w:t>然后点击“下一步”。</w:t>
      </w:r>
    </w:p>
    <w:p w14:paraId="69E81409" w14:textId="4C79AD4B" w:rsidR="007B6C84" w:rsidRDefault="007B6C84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37BC50" wp14:editId="2157189E">
                <wp:simplePos x="0" y="0"/>
                <wp:positionH relativeFrom="column">
                  <wp:posOffset>3808710</wp:posOffset>
                </wp:positionH>
                <wp:positionV relativeFrom="paragraph">
                  <wp:posOffset>2464115</wp:posOffset>
                </wp:positionV>
                <wp:extent cx="398055" cy="129600"/>
                <wp:effectExtent l="19050" t="19050" r="2159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55" cy="1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D895" id="矩形 22" o:spid="_x0000_s1026" style="position:absolute;left:0;text-align:left;margin-left:299.9pt;margin-top:194pt;width:31.35pt;height:1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50EED5" wp14:editId="7A45E1C0">
                <wp:simplePos x="0" y="0"/>
                <wp:positionH relativeFrom="column">
                  <wp:posOffset>1468710</wp:posOffset>
                </wp:positionH>
                <wp:positionV relativeFrom="paragraph">
                  <wp:posOffset>2003315</wp:posOffset>
                </wp:positionV>
                <wp:extent cx="3131865" cy="184934"/>
                <wp:effectExtent l="19050" t="19050" r="1143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65" cy="184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8762" id="矩形 20" o:spid="_x0000_s1026" style="position:absolute;left:0;text-align:left;margin-left:115.65pt;margin-top:157.75pt;width:246.6pt;height:1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1295FE" wp14:editId="7AFD7C55">
            <wp:extent cx="3996690" cy="2573835"/>
            <wp:effectExtent l="19050" t="19050" r="2286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818" cy="26138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176A8BE8" w:rsidR="00EA5491" w:rsidRDefault="00EA5491" w:rsidP="00FD628A">
      <w:pPr>
        <w:pStyle w:val="1e"/>
      </w:pPr>
      <w:r>
        <w:rPr>
          <w:rFonts w:hint="eastAsia"/>
        </w:rPr>
        <w:t>点击“导入”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597B40CA" w14:textId="20CFE97E" w:rsidR="007B6C84" w:rsidRDefault="007B6C84" w:rsidP="00FD628A">
      <w:pPr>
        <w:pStyle w:val="1e"/>
      </w:pPr>
      <w:r>
        <w:rPr>
          <w:noProof/>
        </w:rPr>
        <w:drawing>
          <wp:inline distT="0" distB="0" distL="0" distR="0" wp14:anchorId="4A12285A" wp14:editId="633D5991">
            <wp:extent cx="3995862" cy="3691549"/>
            <wp:effectExtent l="19050" t="19050" r="24130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621" cy="37079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29C73CE2" w:rsidR="00EB5212" w:rsidRDefault="00EB5212" w:rsidP="00FD628A">
      <w:pPr>
        <w:pStyle w:val="1e"/>
      </w:pPr>
    </w:p>
    <w:p w14:paraId="741E1A55" w14:textId="5B776A9D" w:rsidR="00F77F7D" w:rsidRDefault="00F77F7D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071B7FA">
                <wp:simplePos x="0" y="0"/>
                <wp:positionH relativeFrom="column">
                  <wp:posOffset>2865915</wp:posOffset>
                </wp:positionH>
                <wp:positionV relativeFrom="paragraph">
                  <wp:posOffset>116965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7260" id="矩形 11" o:spid="_x0000_s1026" style="position:absolute;left:0;text-align:left;margin-left:225.65pt;margin-top:9.2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byD8leEAAAAJ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B34F59" wp14:editId="4C85CBAA">
            <wp:extent cx="5019465" cy="3051364"/>
            <wp:effectExtent l="19050" t="19050" r="1016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30555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11BC4DA2" w:rsidR="00B952DD" w:rsidRDefault="00B952DD" w:rsidP="00FD628A">
      <w:pPr>
        <w:pStyle w:val="1e"/>
      </w:pPr>
      <w:r>
        <w:rPr>
          <w:rFonts w:hint="eastAsia"/>
        </w:rPr>
        <w:t>镜像导入完成后，在管理器上点击“启动”功能，启动后具体如下：</w:t>
      </w:r>
    </w:p>
    <w:p w14:paraId="0CD9C0D9" w14:textId="7C2E9E45" w:rsidR="00847AC5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7D0B808A">
                <wp:simplePos x="0" y="0"/>
                <wp:positionH relativeFrom="column">
                  <wp:posOffset>691267</wp:posOffset>
                </wp:positionH>
                <wp:positionV relativeFrom="paragraph">
                  <wp:posOffset>689030</wp:posOffset>
                </wp:positionV>
                <wp:extent cx="3975983" cy="398248"/>
                <wp:effectExtent l="19050" t="19050" r="2476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98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C71A" id="矩形 12" o:spid="_x0000_s1026" style="position:absolute;left:0;text-align:left;margin-left:54.45pt;margin-top:54.25pt;width:313.05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" filled="f" strokecolor="#c7000b" strokeweight="2.25pt"/>
            </w:pict>
          </mc:Fallback>
        </mc:AlternateContent>
      </w:r>
      <w:r w:rsidR="00847AC5">
        <w:rPr>
          <w:noProof/>
        </w:rPr>
        <w:drawing>
          <wp:inline distT="0" distB="0" distL="0" distR="0" wp14:anchorId="2A4E9582" wp14:editId="38B46AC4">
            <wp:extent cx="4064000" cy="3180522"/>
            <wp:effectExtent l="19050" t="19050" r="12700" b="203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508"/>
                    <a:stretch/>
                  </pic:blipFill>
                  <pic:spPr bwMode="auto">
                    <a:xfrm>
                      <a:off x="0" y="0"/>
                      <a:ext cx="4085247" cy="31971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45411" w14:textId="48BFEA24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按下“</w:t>
      </w:r>
      <w:r w:rsidR="00B952DD">
        <w:rPr>
          <w:rFonts w:hint="eastAsia"/>
        </w:rPr>
        <w:t>E</w:t>
      </w:r>
      <w:r w:rsidR="00B952DD">
        <w:t>nter</w:t>
      </w:r>
      <w:r w:rsidR="00AC501B">
        <w:rPr>
          <w:rFonts w:hint="eastAsia"/>
        </w:rPr>
        <w:t>”键使</w:t>
      </w:r>
      <w:r w:rsidR="00B952DD">
        <w:rPr>
          <w:rFonts w:hint="eastAsia"/>
        </w:rPr>
        <w:t>系统继续启动</w:t>
      </w:r>
      <w:r w:rsidR="000506AA">
        <w:rPr>
          <w:rFonts w:hint="eastAsia"/>
        </w:rPr>
        <w:t>，启动完成</w:t>
      </w:r>
      <w:proofErr w:type="gramStart"/>
      <w:r w:rsidR="000506AA">
        <w:rPr>
          <w:rFonts w:hint="eastAsia"/>
        </w:rPr>
        <w:t>后要示输入</w:t>
      </w:r>
      <w:proofErr w:type="gramEnd"/>
      <w:r w:rsidR="000506AA">
        <w:rPr>
          <w:rFonts w:hint="eastAsia"/>
        </w:rPr>
        <w:t>用户进行登录</w:t>
      </w:r>
      <w:r w:rsidR="00B952DD">
        <w:rPr>
          <w:rFonts w:hint="eastAsia"/>
        </w:rPr>
        <w:t>，具体如下：</w:t>
      </w:r>
    </w:p>
    <w:p w14:paraId="4525056C" w14:textId="13CDADE7" w:rsidR="001A4510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233B4525">
                <wp:simplePos x="0" y="0"/>
                <wp:positionH relativeFrom="column">
                  <wp:posOffset>669925</wp:posOffset>
                </wp:positionH>
                <wp:positionV relativeFrom="paragraph">
                  <wp:posOffset>806465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6622" id="矩形 14" o:spid="_x0000_s1026" style="position:absolute;left:0;text-align:left;margin-left:52.75pt;margin-top:63.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1191C06D" wp14:editId="68529D42">
            <wp:extent cx="4131090" cy="1537756"/>
            <wp:effectExtent l="19050" t="19050" r="22225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156143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39DFB28" w14:textId="11E1C5C8" w:rsidR="001A4510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6993C148">
                <wp:simplePos x="0" y="0"/>
                <wp:positionH relativeFrom="column">
                  <wp:posOffset>691110</wp:posOffset>
                </wp:positionH>
                <wp:positionV relativeFrom="paragraph">
                  <wp:posOffset>708965</wp:posOffset>
                </wp:positionV>
                <wp:extent cx="1188102" cy="208800"/>
                <wp:effectExtent l="19050" t="19050" r="1206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0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FC3C" id="矩形 15" o:spid="_x0000_s1026" style="position:absolute;left:0;text-align:left;margin-left:54.4pt;margin-top:55.8pt;width:93.55pt;height:1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322D4F31" wp14:editId="6D666265">
            <wp:extent cx="4929312" cy="2480496"/>
            <wp:effectExtent l="19050" t="19050" r="2413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281" cy="25086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D1682A0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62477322" w:rsidR="00E63F0E" w:rsidRDefault="00E63F0E" w:rsidP="009F7E95">
      <w:pPr>
        <w:pStyle w:val="30"/>
      </w:pPr>
      <w:r>
        <w:t>Root</w:t>
      </w:r>
      <w:r>
        <w:rPr>
          <w:rFonts w:hint="eastAsia"/>
        </w:rPr>
        <w:t>密码修改（可选）。</w:t>
      </w:r>
    </w:p>
    <w:p w14:paraId="4B4D5CAD" w14:textId="0656AFC9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>
        <w:rPr>
          <w:shd w:val="clear" w:color="auto" w:fill="FFFFFF"/>
        </w:rPr>
        <w:t>:</w:t>
      </w:r>
      <w:proofErr w:type="spellStart"/>
      <w:r>
        <w:rPr>
          <w:shd w:val="clear" w:color="auto" w:fill="FFFFFF"/>
        </w:rPr>
        <w:t>passwd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</w:t>
      </w:r>
      <w:proofErr w:type="spellStart"/>
      <w:proofErr w:type="gramStart"/>
      <w:r w:rsidRPr="000C060D">
        <w:rPr>
          <w:b/>
          <w:color w:val="C7000B"/>
        </w:rPr>
        <w:t>passwd</w:t>
      </w:r>
      <w:proofErr w:type="spellEnd"/>
      <w:proofErr w:type="gramEnd"/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proofErr w:type="spellStart"/>
      <w:proofErr w:type="gramStart"/>
      <w:r w:rsidRPr="00C42141">
        <w:t>passwd</w:t>
      </w:r>
      <w:proofErr w:type="spellEnd"/>
      <w:proofErr w:type="gramEnd"/>
      <w:r w:rsidRPr="00C42141">
        <w:t>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77777777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proofErr w:type="spellStart"/>
      <w:r w:rsidRPr="00894139">
        <w:t>ifconfig</w:t>
      </w:r>
      <w:proofErr w:type="spellEnd"/>
      <w:r w:rsidRPr="00894139">
        <w:t>来查看二张网卡是否都正常启动，具体如下：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proofErr w:type="spellStart"/>
      <w:proofErr w:type="gramStart"/>
      <w:r w:rsidRPr="000C060D">
        <w:rPr>
          <w:b/>
          <w:color w:val="C7000B"/>
        </w:rPr>
        <w:t>ifconfig</w:t>
      </w:r>
      <w:proofErr w:type="spellEnd"/>
      <w:proofErr w:type="gramEnd"/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26A7916F" w14:textId="688CEBDF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="009127FD">
        <w:rPr>
          <w:b/>
          <w:color w:val="C7000B"/>
        </w:rPr>
        <w:t>192.168.56.125</w:t>
      </w:r>
      <w:r w:rsidRPr="000C060D">
        <w:rPr>
          <w:b/>
          <w:color w:val="C7000B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:ac2f:dc4f:edfe:1d57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08:00:27:0f:78:e3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519  bytes</w:t>
      </w:r>
      <w:proofErr w:type="gramEnd"/>
      <w:r w:rsidRPr="00894139">
        <w:t xml:space="preserve"> 48509 (47.3 </w:t>
      </w:r>
      <w:proofErr w:type="spellStart"/>
      <w:r w:rsidRPr="00894139">
        <w:t>KiB</w:t>
      </w:r>
      <w:proofErr w:type="spellEnd"/>
      <w:r w:rsidRPr="00894139">
        <w:t>)</w:t>
      </w:r>
    </w:p>
    <w:p w14:paraId="6A1193B4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lastRenderedPageBreak/>
        <w:t xml:space="preserve">        TX packets </w:t>
      </w:r>
      <w:proofErr w:type="gramStart"/>
      <w:r w:rsidRPr="00894139">
        <w:t>178  bytes</w:t>
      </w:r>
      <w:proofErr w:type="gramEnd"/>
      <w:r w:rsidRPr="00894139">
        <w:t xml:space="preserve"> 52937 (51.6 </w:t>
      </w:r>
      <w:proofErr w:type="spellStart"/>
      <w:r w:rsidRPr="00894139">
        <w:t>KiB</w:t>
      </w:r>
      <w:proofErr w:type="spellEnd"/>
      <w:r w:rsidRPr="00894139">
        <w:t>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:bedc:2040:4b9:23ed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08:00:27:45:8d:f0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72  bytes</w:t>
      </w:r>
      <w:proofErr w:type="gramEnd"/>
      <w:r w:rsidRPr="00894139">
        <w:t xml:space="preserve"> 10702 (10.4 </w:t>
      </w:r>
      <w:proofErr w:type="spellStart"/>
      <w:r w:rsidRPr="00894139">
        <w:t>KiB</w:t>
      </w:r>
      <w:proofErr w:type="spellEnd"/>
      <w:r w:rsidRPr="00894139">
        <w:t>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124  bytes</w:t>
      </w:r>
      <w:proofErr w:type="gramEnd"/>
      <w:r w:rsidRPr="00894139">
        <w:t xml:space="preserve"> 11664 (11.3 </w:t>
      </w:r>
      <w:proofErr w:type="spellStart"/>
      <w:r w:rsidRPr="00894139">
        <w:t>KiB</w:t>
      </w:r>
      <w:proofErr w:type="spellEnd"/>
      <w:r w:rsidRPr="00894139">
        <w:t>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</w:t>
      </w:r>
      <w:proofErr w:type="gramStart"/>
      <w:r w:rsidRPr="00894139">
        <w:t>,BROADCAST,MULTICAST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192.168.122.1  </w:t>
      </w:r>
      <w:proofErr w:type="spellStart"/>
      <w:r w:rsidRPr="00894139">
        <w:t>netmask</w:t>
      </w:r>
      <w:proofErr w:type="spellEnd"/>
      <w:r w:rsidRPr="00894139">
        <w:t xml:space="preserve">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52:54:00:05:11:90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49" w:name="_Toc47516447"/>
      <w:bookmarkStart w:id="50" w:name="_Toc51158845"/>
      <w:bookmarkStart w:id="51" w:name="_Toc54164773"/>
      <w:r w:rsidRPr="00894139">
        <w:rPr>
          <w:rFonts w:ascii="Huawei Sans" w:hAnsi="Huawei Sans" w:cs="Huawei Sans"/>
        </w:rPr>
        <w:lastRenderedPageBreak/>
        <w:t>数据库使用</w:t>
      </w:r>
      <w:bookmarkEnd w:id="49"/>
      <w:bookmarkEnd w:id="50"/>
      <w:bookmarkEnd w:id="51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2" w:name="_Toc47516448"/>
      <w:bookmarkStart w:id="53" w:name="_Toc51158846"/>
      <w:bookmarkStart w:id="54" w:name="_Toc54164774"/>
      <w:r w:rsidRPr="00894139">
        <w:rPr>
          <w:rFonts w:ascii="Huawei Sans" w:hAnsi="Huawei Sans" w:cs="Huawei Sans"/>
        </w:rPr>
        <w:t>前提条件</w:t>
      </w:r>
      <w:bookmarkEnd w:id="52"/>
      <w:bookmarkEnd w:id="53"/>
      <w:bookmarkEnd w:id="54"/>
    </w:p>
    <w:p w14:paraId="3C6279B6" w14:textId="77777777" w:rsidR="006E7B5C" w:rsidRDefault="006E7B5C" w:rsidP="00AF44AC">
      <w:pPr>
        <w:pStyle w:val="41"/>
        <w:rPr>
          <w:rFonts w:hint="eastAsia"/>
        </w:rPr>
      </w:pPr>
      <w:proofErr w:type="spellStart"/>
      <w:r w:rsidRPr="0053549F">
        <w:t>openGauss</w:t>
      </w:r>
      <w:proofErr w:type="spellEnd"/>
      <w:r w:rsidRPr="0053549F">
        <w:t>正常运行。</w:t>
      </w:r>
    </w:p>
    <w:p w14:paraId="28E40A8C" w14:textId="623481CC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数据库的基本使用，需要掌握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r w:rsidRPr="0018262D">
        <w:rPr>
          <w:rFonts w:hint="eastAsia"/>
          <w:b/>
        </w:rPr>
        <w:t>附录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5" w:name="_Toc51158847"/>
      <w:bookmarkStart w:id="56" w:name="_Toc54164775"/>
      <w:r w:rsidRPr="00894139">
        <w:rPr>
          <w:rFonts w:ascii="Huawei Sans" w:hAnsi="Huawei Sans" w:cs="Huawei Sans"/>
        </w:rPr>
        <w:t>操作步骤</w:t>
      </w:r>
      <w:bookmarkEnd w:id="55"/>
      <w:bookmarkEnd w:id="56"/>
    </w:p>
    <w:p w14:paraId="70C0559B" w14:textId="50C9F640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proofErr w:type="spellStart"/>
      <w:r w:rsidR="00732A07">
        <w:rPr>
          <w:rFonts w:hint="eastAsia"/>
        </w:rPr>
        <w:t>P</w:t>
      </w:r>
      <w:r w:rsidR="00732A07">
        <w:t>uTTY</w:t>
      </w:r>
      <w:proofErr w:type="spellEnd"/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192.168.56.1</w:t>
      </w:r>
      <w:r w:rsidR="00101A15">
        <w:rPr>
          <w:b/>
          <w:color w:val="C7000B"/>
        </w:rPr>
        <w:t>2</w:t>
      </w:r>
      <w:r w:rsidR="009127FD">
        <w:rPr>
          <w:b/>
          <w:color w:val="C7000B"/>
        </w:rPr>
        <w:t>5</w:t>
      </w:r>
      <w:r>
        <w:rPr>
          <w:rFonts w:hint="eastAsia"/>
        </w:rPr>
        <w:t>）来连接虚拟机，并使用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用户来登录。</w:t>
      </w:r>
    </w:p>
    <w:p w14:paraId="5C6988C1" w14:textId="31FDE534" w:rsidR="009127FD" w:rsidRDefault="009127FD" w:rsidP="00FD628A">
      <w:pPr>
        <w:pStyle w:val="1e"/>
      </w:pPr>
      <w:r>
        <w:rPr>
          <w:noProof/>
        </w:rPr>
        <w:drawing>
          <wp:inline distT="0" distB="0" distL="0" distR="0" wp14:anchorId="744EBE80" wp14:editId="5EA5273E">
            <wp:extent cx="3795837" cy="3667310"/>
            <wp:effectExtent l="19050" t="19050" r="1460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2789" cy="36740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lastRenderedPageBreak/>
        <w:t>以操作系统用户</w:t>
      </w:r>
      <w:proofErr w:type="spellStart"/>
      <w:r w:rsidRPr="00894139">
        <w:t>omm</w:t>
      </w:r>
      <w:proofErr w:type="spellEnd"/>
      <w:r w:rsidRPr="00894139">
        <w:t>登录数据库主节点。</w:t>
      </w:r>
    </w:p>
    <w:p w14:paraId="08F17CA3" w14:textId="036F3026" w:rsidR="006E7B5C" w:rsidRPr="00894139" w:rsidRDefault="005554E9" w:rsidP="00FD628A">
      <w:pPr>
        <w:pStyle w:val="affffc"/>
      </w:pPr>
      <w:r w:rsidRPr="00B341A2">
        <w:t>[root@ecs</w:t>
      </w:r>
      <w:r w:rsidRPr="0053549F">
        <w:t>-c9bf</w:t>
      </w:r>
      <w:r w:rsidRPr="00B341A2">
        <w:t xml:space="preserve"> script]#</w:t>
      </w:r>
      <w:r w:rsidRPr="005554E9">
        <w:rPr>
          <w:b/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su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 </w:t>
      </w:r>
      <w:proofErr w:type="spellStart"/>
      <w:r w:rsidR="006E7B5C" w:rsidRPr="005554E9">
        <w:rPr>
          <w:b/>
          <w:snapToGrid w:val="0"/>
          <w:color w:val="C7000B"/>
        </w:rPr>
        <w:t>omm</w:t>
      </w:r>
      <w:proofErr w:type="spellEnd"/>
      <w:r w:rsidR="006E7B5C" w:rsidRPr="005554E9">
        <w:rPr>
          <w:b/>
          <w:snapToGrid w:val="0"/>
          <w:color w:val="C7000B"/>
        </w:rPr>
        <w:t xml:space="preserve"> </w:t>
      </w:r>
    </w:p>
    <w:p w14:paraId="33473BAD" w14:textId="77777777" w:rsidR="006E7B5C" w:rsidRPr="00894139" w:rsidRDefault="006E7B5C" w:rsidP="00FD628A">
      <w:pPr>
        <w:pStyle w:val="1e"/>
      </w:pPr>
      <w:r w:rsidRPr="00894139"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5F3A666D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="00993A5A"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r w:rsidRPr="000C060D">
        <w:rPr>
          <w:b/>
          <w:snapToGrid w:val="0"/>
          <w:color w:val="C7000B"/>
        </w:rPr>
        <w:t>gs_om</w:t>
      </w:r>
      <w:proofErr w:type="spellEnd"/>
      <w:r w:rsidRPr="000C060D">
        <w:rPr>
          <w:b/>
          <w:snapToGrid w:val="0"/>
          <w:color w:val="C7000B"/>
        </w:rPr>
        <w:t xml:space="preserve"> -t start</w:t>
      </w:r>
    </w:p>
    <w:p w14:paraId="3CCBBBB9" w14:textId="2FAF119F" w:rsidR="003C1BF0" w:rsidRPr="00894139" w:rsidRDefault="003C1BF0" w:rsidP="003C1BF0">
      <w:pPr>
        <w:pStyle w:val="1e"/>
        <w:rPr>
          <w:snapToGrid w:val="0"/>
        </w:rPr>
      </w:pPr>
      <w:r>
        <w:t>结果显示</w:t>
      </w:r>
      <w:r w:rsidRPr="00894139">
        <w:t>如下</w:t>
      </w:r>
      <w:r>
        <w:rPr>
          <w:rFonts w:hint="eastAsia"/>
        </w:rPr>
        <w:t>：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47EFC789" w:rsidR="006E7B5C" w:rsidRPr="00894139" w:rsidRDefault="00BE7B5B" w:rsidP="00FD628A">
      <w:pPr>
        <w:pStyle w:val="affffc"/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gsql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6E7B5C" w:rsidRPr="005554E9">
        <w:rPr>
          <w:b/>
          <w:snapToGrid w:val="0"/>
          <w:color w:val="C7000B"/>
        </w:rPr>
        <w:t>postgres</w:t>
      </w:r>
      <w:proofErr w:type="spellEnd"/>
      <w:r w:rsidR="006E7B5C" w:rsidRPr="005554E9">
        <w:rPr>
          <w:b/>
          <w:snapToGrid w:val="0"/>
          <w:color w:val="C7000B"/>
        </w:rPr>
        <w:t xml:space="preserve"> -p 26000 -r  </w:t>
      </w:r>
      <w:r w:rsidR="006E7B5C" w:rsidRPr="00894139">
        <w:t xml:space="preserve">                                              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22FB9F9A" w14:textId="66E6B3D1" w:rsidR="00993A5A" w:rsidRPr="00993A5A" w:rsidRDefault="00A91CA1" w:rsidP="00993A5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gsql</w:t>
      </w:r>
      <w:proofErr w:type="spellEnd"/>
      <w:proofErr w:type="gramEnd"/>
      <w:r>
        <w:rPr>
          <w:snapToGrid w:val="0"/>
        </w:rPr>
        <w:t xml:space="preserve"> ((</w:t>
      </w: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 xml:space="preserve"> 1.1.0</w:t>
      </w:r>
      <w:r w:rsidR="00993A5A" w:rsidRPr="00993A5A">
        <w:rPr>
          <w:snapToGrid w:val="0"/>
        </w:rPr>
        <w:t xml:space="preserve"> </w:t>
      </w:r>
      <w:r>
        <w:rPr>
          <w:snapToGrid w:val="0"/>
        </w:rPr>
        <w:t>build a362883b) compiled at 2021-01-07</w:t>
      </w:r>
      <w:r w:rsidR="00993A5A" w:rsidRPr="00993A5A">
        <w:rPr>
          <w:snapToGrid w:val="0"/>
        </w:rPr>
        <w:t xml:space="preserve"> 02:00:13 commit 0                                                                                         last </w:t>
      </w:r>
      <w:proofErr w:type="spellStart"/>
      <w:r w:rsidR="00993A5A" w:rsidRPr="00993A5A">
        <w:rPr>
          <w:snapToGrid w:val="0"/>
        </w:rPr>
        <w:t>mr</w:t>
      </w:r>
      <w:proofErr w:type="spellEnd"/>
      <w:r w:rsidR="00993A5A" w:rsidRPr="00993A5A">
        <w:rPr>
          <w:snapToGrid w:val="0"/>
        </w:rPr>
        <w:t xml:space="preserve">  )</w:t>
      </w:r>
    </w:p>
    <w:p w14:paraId="2A26AD6A" w14:textId="77777777" w:rsidR="00993A5A" w:rsidRPr="00993A5A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Non-SSL connection (SSL connection is recommended when requiring high-security)</w:t>
      </w:r>
    </w:p>
    <w:p w14:paraId="6E630AF5" w14:textId="28D78683" w:rsidR="006E7B5C" w:rsidRPr="00894139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Type "help" for help.</w:t>
      </w:r>
      <w:r w:rsidR="006E7B5C" w:rsidRPr="00894139">
        <w:rPr>
          <w:snapToGrid w:val="0"/>
        </w:rPr>
        <w:br/>
        <w:t xml:space="preserve"> </w:t>
      </w:r>
      <w:r w:rsidR="006E7B5C" w:rsidRPr="00894139">
        <w:rPr>
          <w:snapToGrid w:val="0"/>
        </w:rPr>
        <w:br/>
      </w:r>
      <w:proofErr w:type="spellStart"/>
      <w:proofErr w:type="gramStart"/>
      <w:r w:rsidR="006E7B5C" w:rsidRPr="00894139">
        <w:rPr>
          <w:snapToGrid w:val="0"/>
        </w:rPr>
        <w:t>postgres</w:t>
      </w:r>
      <w:proofErr w:type="spellEnd"/>
      <w:proofErr w:type="gramEnd"/>
      <w:r w:rsidR="006E7B5C" w:rsidRPr="00894139">
        <w:rPr>
          <w:snapToGrid w:val="0"/>
        </w:rPr>
        <w:t xml:space="preserve">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proofErr w:type="spellStart"/>
      <w:r w:rsidRPr="00894139">
        <w:t>postgres</w:t>
      </w:r>
      <w:proofErr w:type="spellEnd"/>
      <w:r w:rsidRPr="00894139">
        <w:t>为</w:t>
      </w:r>
      <w:proofErr w:type="spellStart"/>
      <w:r w:rsidRPr="00894139">
        <w:t>openGauss</w:t>
      </w:r>
      <w:proofErr w:type="spellEnd"/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proofErr w:type="spellStart"/>
      <w:r w:rsidRPr="00894139">
        <w:t>openGauss</w:t>
      </w:r>
      <w:proofErr w:type="spellEnd"/>
      <w:r w:rsidRPr="00894139">
        <w:t>的实际情况做替换，请确认连接信息获取。</w:t>
      </w:r>
    </w:p>
    <w:p w14:paraId="19570756" w14:textId="77777777" w:rsidR="006E7B5C" w:rsidRPr="00894139" w:rsidRDefault="006E7B5C" w:rsidP="004E750E">
      <w:pPr>
        <w:pStyle w:val="1e"/>
      </w:pPr>
      <w:r w:rsidRPr="00894139">
        <w:t>引申信息：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proofErr w:type="spellStart"/>
      <w:r w:rsidRPr="00894139">
        <w:t>gsql</w:t>
      </w:r>
      <w:proofErr w:type="spellEnd"/>
      <w:r w:rsidRPr="00894139">
        <w:t>是</w:t>
      </w:r>
      <w:proofErr w:type="spellStart"/>
      <w:r w:rsidRPr="00894139">
        <w:t>openGauss</w:t>
      </w:r>
      <w:proofErr w:type="spellEnd"/>
      <w:r w:rsidRPr="00894139">
        <w:t>数据库提供的命令行方式的数据库连接工具。</w:t>
      </w:r>
    </w:p>
    <w:p w14:paraId="1021DD1F" w14:textId="561A01F4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proofErr w:type="spellStart"/>
      <w:r w:rsidR="006E7B5C" w:rsidRPr="00894139">
        <w:t>omm</w:t>
      </w:r>
      <w:proofErr w:type="spellEnd"/>
      <w:r w:rsidR="006E7B5C" w:rsidRPr="00894139">
        <w:t>用户密码</w:t>
      </w:r>
      <w:r w:rsidR="0056311A">
        <w:rPr>
          <w:rFonts w:hint="eastAsia"/>
        </w:rPr>
        <w:t>为：</w:t>
      </w:r>
      <w:r w:rsidR="00D97B15" w:rsidRPr="001D5055">
        <w:t>openGauss@123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5C2D2DC5" w14:textId="5F0AE8CC" w:rsidR="009C19CD" w:rsidRDefault="009C19CD" w:rsidP="00FD628A">
      <w:pPr>
        <w:pStyle w:val="affffc"/>
      </w:pPr>
      <w:proofErr w:type="spellStart"/>
      <w:proofErr w:type="gramStart"/>
      <w:r w:rsidRPr="009C19CD">
        <w:t>postgres</w:t>
      </w:r>
      <w:proofErr w:type="spellEnd"/>
      <w:proofErr w:type="gramEnd"/>
      <w:r w:rsidRPr="009C19CD">
        <w:t>=#</w:t>
      </w:r>
      <w:r w:rsidRPr="005554E9">
        <w:rPr>
          <w:b/>
          <w:snapToGrid w:val="0"/>
          <w:color w:val="C7000B"/>
        </w:rPr>
        <w:t xml:space="preserve"> alter role </w:t>
      </w:r>
      <w:proofErr w:type="spellStart"/>
      <w:r w:rsidRPr="005554E9">
        <w:rPr>
          <w:b/>
          <w:snapToGrid w:val="0"/>
          <w:color w:val="C7000B"/>
        </w:rPr>
        <w:t>om</w:t>
      </w:r>
      <w:r w:rsidR="003C1BF0" w:rsidRPr="005554E9">
        <w:rPr>
          <w:b/>
          <w:snapToGrid w:val="0"/>
          <w:color w:val="C7000B"/>
        </w:rPr>
        <w:t>m</w:t>
      </w:r>
      <w:proofErr w:type="spellEnd"/>
      <w:r w:rsidR="003C1BF0" w:rsidRPr="005554E9">
        <w:rPr>
          <w:b/>
          <w:snapToGrid w:val="0"/>
          <w:color w:val="C7000B"/>
        </w:rPr>
        <w:t xml:space="preserve"> identified by 'openGauss@1234</w:t>
      </w:r>
      <w:r w:rsidRPr="005554E9">
        <w:rPr>
          <w:b/>
          <w:snapToGrid w:val="0"/>
          <w:color w:val="C7000B"/>
        </w:rPr>
        <w:t>' replace '</w:t>
      </w:r>
      <w:r w:rsidR="003C1BF0" w:rsidRPr="005554E9">
        <w:rPr>
          <w:b/>
          <w:snapToGrid w:val="0"/>
          <w:color w:val="C7000B"/>
        </w:rPr>
        <w:t>openGauss@123</w:t>
      </w:r>
      <w:r w:rsidRPr="005554E9">
        <w:rPr>
          <w:b/>
          <w:snapToGrid w:val="0"/>
          <w:color w:val="C7000B"/>
        </w:rPr>
        <w:t>';</w:t>
      </w:r>
    </w:p>
    <w:p w14:paraId="34DBB2F8" w14:textId="580A7FE3" w:rsidR="003C1BF0" w:rsidRPr="00894139" w:rsidRDefault="006B5F60" w:rsidP="003C1BF0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</w:t>
      </w:r>
      <w:r>
        <w:rPr>
          <w:rFonts w:hint="eastAsia"/>
        </w:rPr>
        <w:t>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proofErr w:type="spellStart"/>
      <w:r w:rsidRPr="00894139">
        <w:t>openGauss</w:t>
      </w:r>
      <w:proofErr w:type="spellEnd"/>
      <w:r w:rsidRPr="00894139">
        <w:t>安装时创建的管理员用户可以访问初始数据库，您还可以创建其他数据库用户</w:t>
      </w:r>
      <w:proofErr w:type="gramStart"/>
      <w:r w:rsidRPr="00894139">
        <w:t>帐号</w:t>
      </w:r>
      <w:proofErr w:type="gramEnd"/>
      <w:r w:rsidRPr="00894139">
        <w:t>。</w:t>
      </w:r>
    </w:p>
    <w:p w14:paraId="1B6EEB5B" w14:textId="09906494" w:rsidR="006E7B5C" w:rsidRPr="00894139" w:rsidRDefault="006E7B5C" w:rsidP="00FD628A">
      <w:pPr>
        <w:pStyle w:val="affffc"/>
      </w:pPr>
      <w:proofErr w:type="spellStart"/>
      <w:proofErr w:type="gramStart"/>
      <w:r w:rsidRPr="00894139">
        <w:lastRenderedPageBreak/>
        <w:t>postgres</w:t>
      </w:r>
      <w:proofErr w:type="spellEnd"/>
      <w:proofErr w:type="gramEnd"/>
      <w:r w:rsidRPr="00894139">
        <w:t xml:space="preserve">=# </w:t>
      </w:r>
      <w:r w:rsidRPr="005554E9">
        <w:rPr>
          <w:b/>
          <w:snapToGrid w:val="0"/>
          <w:color w:val="C7000B"/>
        </w:rPr>
        <w:t xml:space="preserve">CREATE USER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="006B5F60" w:rsidRPr="005554E9">
        <w:rPr>
          <w:b/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WITH PASSWORD "Bigdata@123";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579BA832" w:rsidR="006E7B5C" w:rsidRPr="00894139" w:rsidRDefault="006E7B5C" w:rsidP="00FD628A">
      <w:pPr>
        <w:pStyle w:val="affffc"/>
      </w:pPr>
      <w:r w:rsidRPr="00894139">
        <w:t xml:space="preserve">CREATE ROLE </w:t>
      </w:r>
    </w:p>
    <w:p w14:paraId="770D59D5" w14:textId="2CC9E234" w:rsidR="006E7B5C" w:rsidRPr="00894139" w:rsidRDefault="006E7B5C" w:rsidP="00FD628A">
      <w:pPr>
        <w:pStyle w:val="1e"/>
      </w:pPr>
      <w:r w:rsidRPr="00894139">
        <w:t>如上创建了一个用户名为</w:t>
      </w:r>
      <w:proofErr w:type="spellStart"/>
      <w:r w:rsidRPr="00894139">
        <w:t>joe</w:t>
      </w:r>
      <w:proofErr w:type="spellEnd"/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64101251" w:rsidR="006E7B5C" w:rsidRPr="00894139" w:rsidRDefault="006E7B5C" w:rsidP="00FD628A">
      <w:pPr>
        <w:pStyle w:val="affffc"/>
      </w:pPr>
      <w:proofErr w:type="spellStart"/>
      <w:proofErr w:type="gramStart"/>
      <w:r>
        <w:t>postgres</w:t>
      </w:r>
      <w:proofErr w:type="spellEnd"/>
      <w:proofErr w:type="gramEnd"/>
      <w:r>
        <w:t>=#</w:t>
      </w:r>
      <w:r w:rsidRPr="005554E9">
        <w:rPr>
          <w:b/>
          <w:snapToGrid w:val="0"/>
          <w:color w:val="C7000B"/>
        </w:rPr>
        <w:t xml:space="preserve"> CREATE DATABASE </w:t>
      </w:r>
      <w:proofErr w:type="spellStart"/>
      <w:r w:rsidRPr="005554E9">
        <w:rPr>
          <w:b/>
          <w:snapToGrid w:val="0"/>
          <w:color w:val="C7000B"/>
        </w:rPr>
        <w:t>db_tpcc</w:t>
      </w:r>
      <w:proofErr w:type="spellEnd"/>
      <w:r w:rsidRPr="005554E9">
        <w:rPr>
          <w:b/>
          <w:snapToGrid w:val="0"/>
          <w:color w:val="C7000B"/>
        </w:rPr>
        <w:t xml:space="preserve"> OWNER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Pr="005554E9">
        <w:rPr>
          <w:b/>
          <w:snapToGrid w:val="0"/>
          <w:color w:val="C7000B"/>
        </w:rPr>
        <w:t>;</w:t>
      </w:r>
      <w:r w:rsidRPr="00894139">
        <w:t xml:space="preserve">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1AC71F7F" w:rsidR="006E7B5C" w:rsidRPr="00894139" w:rsidRDefault="006E7B5C" w:rsidP="00FD628A">
      <w:pPr>
        <w:pStyle w:val="affffc"/>
      </w:pPr>
      <w:r w:rsidRPr="00894139">
        <w:t xml:space="preserve">CREATE DATABASE </w:t>
      </w:r>
    </w:p>
    <w:p w14:paraId="67942E63" w14:textId="49E5900E" w:rsidR="006E7B5C" w:rsidRDefault="006E7B5C" w:rsidP="00FD628A">
      <w:pPr>
        <w:pStyle w:val="1e"/>
      </w:pPr>
      <w:r w:rsidRPr="00894139">
        <w:t>创建完</w:t>
      </w:r>
      <w:proofErr w:type="spellStart"/>
      <w:r w:rsidRPr="00894139">
        <w:t>db_tpcc</w:t>
      </w:r>
      <w:proofErr w:type="spellEnd"/>
      <w:r w:rsidRPr="00894139">
        <w:t>数据库后，就可以按</w:t>
      </w:r>
      <w:r w:rsidR="00A77F46">
        <w:rPr>
          <w:rFonts w:hint="eastAsia"/>
        </w:rPr>
        <w:t>\</w:t>
      </w:r>
      <w:r w:rsidR="00A77F46">
        <w:t>q</w:t>
      </w:r>
      <w:r w:rsidRPr="00894139">
        <w:t>方法退出</w:t>
      </w:r>
      <w:proofErr w:type="spellStart"/>
      <w:r w:rsidRPr="00894139">
        <w:t>postgres</w:t>
      </w:r>
      <w:proofErr w:type="spellEnd"/>
      <w:r w:rsidRPr="00894139">
        <w:t>数据库，</w:t>
      </w:r>
      <w:r w:rsidR="00A77F46" w:rsidRPr="00894139">
        <w:t>使用新用户连接到此数据库执行接下来的创建表等操作。当然，也可以选择继续在默认的</w:t>
      </w:r>
      <w:proofErr w:type="spellStart"/>
      <w:r w:rsidR="00A77F46" w:rsidRPr="00894139">
        <w:t>postgres</w:t>
      </w:r>
      <w:proofErr w:type="spellEnd"/>
      <w:r w:rsidR="00A77F46" w:rsidRPr="00894139">
        <w:t>数据库下做后续的体验</w:t>
      </w:r>
      <w:r w:rsidR="00A77F46">
        <w:rPr>
          <w:rFonts w:hint="eastAsia"/>
        </w:rPr>
        <w:t>。</w:t>
      </w:r>
    </w:p>
    <w:p w14:paraId="2B62DF32" w14:textId="77777777" w:rsidR="005554E9" w:rsidRPr="0053549F" w:rsidRDefault="005554E9" w:rsidP="005554E9">
      <w:pPr>
        <w:pStyle w:val="1e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50C2E2C5" w14:textId="5816A0A0" w:rsidR="006B5F60" w:rsidRDefault="00D817D8" w:rsidP="00FD628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 xml:space="preserve">=# </w:t>
      </w:r>
      <w:r w:rsidR="00A77F46" w:rsidRPr="005554E9">
        <w:rPr>
          <w:b/>
          <w:snapToGrid w:val="0"/>
          <w:color w:val="C7000B"/>
        </w:rPr>
        <w:t>\q</w:t>
      </w:r>
    </w:p>
    <w:p w14:paraId="2980C1C1" w14:textId="34CCCBC2" w:rsidR="006B5F60" w:rsidRPr="00894139" w:rsidRDefault="005554E9" w:rsidP="006B5F60">
      <w:pPr>
        <w:pStyle w:val="1e"/>
      </w:pPr>
      <w:r w:rsidRPr="0053549F">
        <w:t>使用新用户连接到此数据库</w:t>
      </w:r>
      <w:r w:rsidR="006B5F60" w:rsidRPr="00894139">
        <w:t>。</w:t>
      </w:r>
    </w:p>
    <w:p w14:paraId="1D3D0D98" w14:textId="54C6B30D" w:rsidR="006E7B5C" w:rsidRPr="005554E9" w:rsidRDefault="00BE7B5B" w:rsidP="006B5F60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gsql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6E7B5C" w:rsidRPr="005554E9">
        <w:rPr>
          <w:b/>
          <w:snapToGrid w:val="0"/>
          <w:color w:val="C7000B"/>
        </w:rPr>
        <w:t>db_tpcc</w:t>
      </w:r>
      <w:proofErr w:type="spellEnd"/>
      <w:r w:rsidR="006E7B5C" w:rsidRPr="005554E9">
        <w:rPr>
          <w:b/>
          <w:snapToGrid w:val="0"/>
          <w:color w:val="C7000B"/>
        </w:rPr>
        <w:t xml:space="preserve"> -p 26000 -U </w:t>
      </w:r>
      <w:proofErr w:type="spellStart"/>
      <w:r w:rsidR="006E7B5C" w:rsidRPr="005554E9">
        <w:rPr>
          <w:b/>
          <w:snapToGrid w:val="0"/>
          <w:color w:val="C7000B"/>
        </w:rPr>
        <w:t>joe</w:t>
      </w:r>
      <w:proofErr w:type="spellEnd"/>
      <w:r w:rsidR="006E7B5C" w:rsidRPr="005554E9">
        <w:rPr>
          <w:b/>
          <w:snapToGrid w:val="0"/>
          <w:color w:val="C7000B"/>
        </w:rPr>
        <w:t xml:space="preserve"> -W Bigdata@123  -r</w:t>
      </w:r>
    </w:p>
    <w:p w14:paraId="2DAC14FE" w14:textId="77A99B39" w:rsidR="006B5F60" w:rsidRPr="00DC40A6" w:rsidRDefault="007A7AC7" w:rsidP="006B5F60">
      <w:pPr>
        <w:pStyle w:val="1e"/>
        <w:rPr>
          <w:snapToGrid w:val="0"/>
        </w:rPr>
      </w:pPr>
      <w:r>
        <w:t>当结果显示为如下信息，则表示</w:t>
      </w:r>
      <w:r w:rsidRPr="00894139">
        <w:t>连接</w:t>
      </w:r>
      <w:r w:rsidR="006B5F60" w:rsidRPr="00894139">
        <w:t>成功</w:t>
      </w:r>
      <w:r w:rsidR="006B5F60">
        <w:rPr>
          <w:rFonts w:hint="eastAsia"/>
        </w:rPr>
        <w:t>.</w:t>
      </w:r>
    </w:p>
    <w:p w14:paraId="4A3F44C7" w14:textId="045DA16A" w:rsidR="006E7B5C" w:rsidRPr="00894139" w:rsidRDefault="00A91CA1" w:rsidP="00FD628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gsql</w:t>
      </w:r>
      <w:proofErr w:type="spellEnd"/>
      <w:proofErr w:type="gramEnd"/>
      <w:r>
        <w:rPr>
          <w:snapToGrid w:val="0"/>
        </w:rPr>
        <w:t xml:space="preserve"> ((</w:t>
      </w: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 xml:space="preserve"> 1.1</w:t>
      </w:r>
      <w:r w:rsidR="006E7B5C" w:rsidRPr="00894139">
        <w:rPr>
          <w:snapToGrid w:val="0"/>
        </w:rPr>
        <w:t>.</w:t>
      </w:r>
      <w:r>
        <w:rPr>
          <w:snapToGrid w:val="0"/>
        </w:rPr>
        <w:t>0</w:t>
      </w:r>
      <w:r w:rsidR="006E7B5C" w:rsidRPr="00894139">
        <w:rPr>
          <w:snapToGrid w:val="0"/>
        </w:rPr>
        <w:t xml:space="preserve"> </w:t>
      </w:r>
      <w:r>
        <w:rPr>
          <w:snapToGrid w:val="0"/>
        </w:rPr>
        <w:t>build 290d125f) compiled at 2021-01</w:t>
      </w:r>
      <w:r w:rsidR="006E7B5C" w:rsidRPr="00894139">
        <w:rPr>
          <w:snapToGrid w:val="0"/>
        </w:rPr>
        <w:t>-0</w:t>
      </w:r>
      <w:r>
        <w:rPr>
          <w:snapToGrid w:val="0"/>
        </w:rPr>
        <w:t>7</w:t>
      </w:r>
      <w:r w:rsidR="006E7B5C" w:rsidRPr="00894139">
        <w:rPr>
          <w:snapToGrid w:val="0"/>
        </w:rPr>
        <w:t xml:space="preserve"> 02:59:43 commit 2143 last </w:t>
      </w:r>
      <w:proofErr w:type="spellStart"/>
      <w:r w:rsidR="006E7B5C" w:rsidRPr="00894139">
        <w:rPr>
          <w:snapToGrid w:val="0"/>
        </w:rPr>
        <w:t>mr</w:t>
      </w:r>
      <w:proofErr w:type="spellEnd"/>
      <w:r w:rsidR="006E7B5C" w:rsidRPr="00894139">
        <w:rPr>
          <w:snapToGrid w:val="0"/>
        </w:rPr>
        <w:t xml:space="preserve"> 131 </w:t>
      </w:r>
      <w:r w:rsidR="006E7B5C" w:rsidRPr="00894139">
        <w:rPr>
          <w:snapToGrid w:val="0"/>
        </w:rPr>
        <w:br/>
        <w:t xml:space="preserve">Non-SSL connection (SSL connection is recommended when requiring high-security) </w:t>
      </w:r>
      <w:r w:rsidR="006E7B5C" w:rsidRPr="00894139">
        <w:rPr>
          <w:snapToGrid w:val="0"/>
        </w:rPr>
        <w:br/>
        <w:t xml:space="preserve">Type "help" for help. </w:t>
      </w:r>
      <w:r w:rsidR="006E7B5C" w:rsidRPr="00894139">
        <w:rPr>
          <w:snapToGrid w:val="0"/>
        </w:rPr>
        <w:br/>
        <w:t xml:space="preserve">  </w:t>
      </w:r>
      <w:r w:rsidR="006E7B5C" w:rsidRPr="00894139">
        <w:rPr>
          <w:snapToGrid w:val="0"/>
        </w:rPr>
        <w:br/>
      </w:r>
      <w:proofErr w:type="spellStart"/>
      <w:r w:rsidR="006E7B5C" w:rsidRPr="00894139">
        <w:rPr>
          <w:snapToGrid w:val="0"/>
        </w:rPr>
        <w:t>db_tpcc</w:t>
      </w:r>
      <w:proofErr w:type="spellEnd"/>
      <w:r w:rsidR="006E7B5C" w:rsidRPr="00894139">
        <w:rPr>
          <w:snapToGrid w:val="0"/>
        </w:rPr>
        <w:t xml:space="preserve">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011EEF18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5554E9">
        <w:rPr>
          <w:b/>
          <w:snapToGrid w:val="0"/>
          <w:color w:val="C7000B"/>
        </w:rPr>
        <w:t xml:space="preserve"> CREATE SCHEMA </w:t>
      </w:r>
      <w:proofErr w:type="spellStart"/>
      <w:proofErr w:type="gramStart"/>
      <w:r w:rsidRPr="005554E9">
        <w:rPr>
          <w:b/>
          <w:snapToGrid w:val="0"/>
          <w:color w:val="C7000B"/>
        </w:rPr>
        <w:t>joe</w:t>
      </w:r>
      <w:proofErr w:type="spellEnd"/>
      <w:proofErr w:type="gramEnd"/>
      <w:r w:rsidRPr="005554E9">
        <w:rPr>
          <w:b/>
          <w:snapToGrid w:val="0"/>
          <w:color w:val="C7000B"/>
        </w:rPr>
        <w:t xml:space="preserve"> AUTHORIZATION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Pr="005554E9">
        <w:rPr>
          <w:b/>
          <w:snapToGrid w:val="0"/>
          <w:color w:val="C7000B"/>
        </w:rPr>
        <w:t>;</w:t>
      </w:r>
      <w:r w:rsidRPr="00894139">
        <w:t xml:space="preserve">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3E69EFBD" w:rsidR="006E7B5C" w:rsidRPr="00894139" w:rsidRDefault="006E7B5C" w:rsidP="00FD628A">
      <w:pPr>
        <w:pStyle w:val="affffc"/>
      </w:pPr>
      <w:r w:rsidRPr="00894139">
        <w:t xml:space="preserve">CREATE SCHEMA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proofErr w:type="spellStart"/>
      <w:r w:rsidRPr="00894139">
        <w:t>mytable</w:t>
      </w:r>
      <w:proofErr w:type="spellEnd"/>
      <w:r w:rsidRPr="00894139">
        <w:t>，只有一列的表。字段名为</w:t>
      </w:r>
      <w:proofErr w:type="spellStart"/>
      <w:r w:rsidRPr="00894139">
        <w:t>firstcol</w:t>
      </w:r>
      <w:proofErr w:type="spellEnd"/>
      <w:r w:rsidRPr="00894139">
        <w:t>，字段类型为</w:t>
      </w:r>
      <w:r w:rsidRPr="00894139">
        <w:t>integer</w:t>
      </w:r>
      <w:r w:rsidRPr="00894139">
        <w:t>。</w:t>
      </w:r>
    </w:p>
    <w:p w14:paraId="2DAA32D8" w14:textId="2388C7E2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="00A84CD4">
        <w:t xml:space="preserve">=&gt; </w:t>
      </w:r>
      <w:r w:rsidRPr="005554E9">
        <w:rPr>
          <w:b/>
          <w:snapToGrid w:val="0"/>
          <w:color w:val="C7000B"/>
        </w:rPr>
        <w:t xml:space="preserve">CREATE TABLE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 (</w:t>
      </w:r>
      <w:proofErr w:type="spellStart"/>
      <w:r w:rsidRPr="005554E9">
        <w:rPr>
          <w:b/>
          <w:snapToGrid w:val="0"/>
          <w:color w:val="C7000B"/>
        </w:rPr>
        <w:t>firstcol</w:t>
      </w:r>
      <w:proofErr w:type="spellEnd"/>
      <w:r w:rsidRPr="005554E9">
        <w:rPr>
          <w:b/>
          <w:snapToGrid w:val="0"/>
          <w:color w:val="C7000B"/>
        </w:rPr>
        <w:t xml:space="preserve"> </w:t>
      </w:r>
      <w:proofErr w:type="spellStart"/>
      <w:r w:rsidRPr="005554E9">
        <w:rPr>
          <w:b/>
          <w:snapToGrid w:val="0"/>
          <w:color w:val="C7000B"/>
        </w:rPr>
        <w:t>int</w:t>
      </w:r>
      <w:proofErr w:type="spellEnd"/>
      <w:r w:rsidRPr="005554E9">
        <w:rPr>
          <w:b/>
          <w:snapToGrid w:val="0"/>
          <w:color w:val="C7000B"/>
        </w:rPr>
        <w:t xml:space="preserve">); 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77777777" w:rsidR="006E7B5C" w:rsidRPr="00894139" w:rsidRDefault="006E7B5C" w:rsidP="009F7E95">
      <w:pPr>
        <w:pStyle w:val="30"/>
      </w:pPr>
      <w:r w:rsidRPr="00894139">
        <w:t>向表中插入数据：</w:t>
      </w:r>
    </w:p>
    <w:p w14:paraId="731C673D" w14:textId="5B8BF6D2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1D5055">
        <w:t xml:space="preserve"> </w:t>
      </w:r>
      <w:r w:rsidRPr="005554E9">
        <w:rPr>
          <w:b/>
          <w:snapToGrid w:val="0"/>
          <w:color w:val="C7000B"/>
        </w:rPr>
        <w:t xml:space="preserve">INSERT INTO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 values (100);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531158E4" w:rsidR="006E7B5C" w:rsidRPr="00894139" w:rsidRDefault="006E7B5C" w:rsidP="00FD628A">
      <w:pPr>
        <w:pStyle w:val="affffc"/>
      </w:pPr>
      <w:r w:rsidRPr="00894139">
        <w:t xml:space="preserve">INSERT 0 1   </w:t>
      </w:r>
    </w:p>
    <w:p w14:paraId="5F878116" w14:textId="77777777" w:rsidR="006E7B5C" w:rsidRPr="00894139" w:rsidRDefault="006E7B5C" w:rsidP="00FD628A">
      <w:pPr>
        <w:pStyle w:val="1e"/>
      </w:pPr>
      <w:r w:rsidRPr="00894139">
        <w:t>查看表中数据：</w:t>
      </w:r>
    </w:p>
    <w:p w14:paraId="7432D091" w14:textId="77777777" w:rsidR="00A84CD4" w:rsidRDefault="006E7B5C" w:rsidP="00FD628A">
      <w:pPr>
        <w:pStyle w:val="affffc"/>
        <w:rPr>
          <w:snapToGrid w:val="0"/>
        </w:rPr>
      </w:pPr>
      <w:proofErr w:type="spellStart"/>
      <w:r w:rsidRPr="00894139">
        <w:rPr>
          <w:snapToGrid w:val="0"/>
        </w:rPr>
        <w:lastRenderedPageBreak/>
        <w:t>db_tpcc</w:t>
      </w:r>
      <w:proofErr w:type="spellEnd"/>
      <w:r w:rsidRPr="00894139">
        <w:rPr>
          <w:snapToGrid w:val="0"/>
        </w:rPr>
        <w:t>=&gt;</w:t>
      </w:r>
      <w:r w:rsidRPr="000C060D">
        <w:rPr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SELECT * from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; </w:t>
      </w:r>
      <w:r w:rsidRPr="00894139">
        <w:rPr>
          <w:snapToGrid w:val="0"/>
        </w:rPr>
        <w:br/>
      </w:r>
    </w:p>
    <w:p w14:paraId="6C702080" w14:textId="5C7842C9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 xml:space="preserve"> </w:t>
      </w:r>
      <w:proofErr w:type="spellStart"/>
      <w:proofErr w:type="gramStart"/>
      <w:r w:rsidRPr="00894139">
        <w:rPr>
          <w:snapToGrid w:val="0"/>
        </w:rPr>
        <w:t>firstcol</w:t>
      </w:r>
      <w:proofErr w:type="spellEnd"/>
      <w:r w:rsidRPr="00894139">
        <w:rPr>
          <w:snapToGrid w:val="0"/>
        </w:rPr>
        <w:t xml:space="preserve">  </w:t>
      </w:r>
      <w:proofErr w:type="gramEnd"/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61B6D522" w14:textId="77777777" w:rsidR="005041C9" w:rsidRPr="0053549F" w:rsidRDefault="005041C9" w:rsidP="005041C9">
      <w:pPr>
        <w:pStyle w:val="30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3E1B6DCA" w14:textId="77777777" w:rsidR="005041C9" w:rsidRDefault="005041C9" w:rsidP="005041C9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 xml:space="preserve">=# </w:t>
      </w:r>
      <w:r w:rsidRPr="005554E9">
        <w:rPr>
          <w:b/>
          <w:snapToGrid w:val="0"/>
          <w:color w:val="C7000B"/>
        </w:rPr>
        <w:t>\q</w:t>
      </w:r>
    </w:p>
    <w:p w14:paraId="249BC3D7" w14:textId="77777777" w:rsidR="006E7B5C" w:rsidRPr="00894139" w:rsidRDefault="006E7B5C" w:rsidP="00FD628A">
      <w:pPr>
        <w:pStyle w:val="1e"/>
      </w:pPr>
      <w:bookmarkStart w:id="57" w:name="_GoBack"/>
      <w:bookmarkEnd w:id="57"/>
      <w:r w:rsidRPr="00894139">
        <w:t>本实验结束。</w:t>
      </w:r>
    </w:p>
    <w:p w14:paraId="56195BDC" w14:textId="59646915" w:rsidR="00793CC7" w:rsidRDefault="00793CC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6E7B5C">
      <w:pPr>
        <w:pStyle w:val="1"/>
        <w:numPr>
          <w:ilvl w:val="0"/>
          <w:numId w:val="4"/>
        </w:numPr>
        <w:rPr>
          <w:rFonts w:hint="eastAsia"/>
        </w:rPr>
      </w:pPr>
      <w:bookmarkStart w:id="58" w:name="_Toc51057497"/>
      <w:bookmarkStart w:id="59" w:name="_Toc51158863"/>
      <w:bookmarkStart w:id="60" w:name="_Toc54164776"/>
      <w: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t>openGauss</w:t>
      </w:r>
      <w:proofErr w:type="spellEnd"/>
      <w:r>
        <w:t>数据库基本操作</w:t>
      </w:r>
      <w:bookmarkEnd w:id="58"/>
      <w:bookmarkEnd w:id="59"/>
      <w:bookmarkEnd w:id="60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1" w:name="_Toc51057498"/>
      <w:bookmarkStart w:id="62" w:name="_Toc51158864"/>
      <w:bookmarkStart w:id="63" w:name="_Toc51335245"/>
      <w:bookmarkStart w:id="64" w:name="_Toc54164777"/>
      <w:r>
        <w:t>查看数据库对象</w:t>
      </w:r>
      <w:bookmarkEnd w:id="61"/>
      <w:bookmarkEnd w:id="62"/>
      <w:bookmarkEnd w:id="63"/>
      <w:bookmarkEnd w:id="64"/>
    </w:p>
    <w:p w14:paraId="2432C597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查看帮助信息：</w:t>
      </w:r>
    </w:p>
    <w:p w14:paraId="4AD3069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E45051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48E0384A" w14:textId="77777777" w:rsidR="006E7B5C" w:rsidRDefault="006E7B5C" w:rsidP="00AF44AC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：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34D8451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列举表：</w:t>
      </w:r>
    </w:p>
    <w:p w14:paraId="67E06A4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dt</w:t>
      </w:r>
      <w:proofErr w:type="spellEnd"/>
    </w:p>
    <w:p w14:paraId="2759686E" w14:textId="77777777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C08008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2C06795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查看表结构：</w:t>
      </w:r>
    </w:p>
    <w:p w14:paraId="0F692CC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 xml:space="preserve">\d </w:t>
      </w:r>
      <w:proofErr w:type="spellStart"/>
      <w:r>
        <w:t>tablename</w:t>
      </w:r>
      <w:proofErr w:type="spellEnd"/>
    </w:p>
    <w:p w14:paraId="50E7E75F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BA404D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0E5BC54B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查看索引：</w:t>
      </w:r>
    </w:p>
    <w:p w14:paraId="71AC7F7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查询表空间：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086DE62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A1C31F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lastRenderedPageBreak/>
        <w:t>查看数据库用户</w:t>
      </w:r>
      <w:r>
        <w:t>列表</w:t>
      </w:r>
      <w:r>
        <w:rPr>
          <w:rFonts w:hint="eastAsia"/>
        </w:rPr>
        <w:t>：</w:t>
      </w:r>
    </w:p>
    <w:p w14:paraId="16B6A3E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77BBC650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要查看用户属性：</w:t>
      </w:r>
    </w:p>
    <w:p w14:paraId="79B3D7A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 xml:space="preserve">SELECT * FROM </w:t>
      </w:r>
      <w:proofErr w:type="spellStart"/>
      <w:r w:rsidRPr="008A38EC">
        <w:t>pg_authid</w:t>
      </w:r>
      <w:proofErr w:type="spellEnd"/>
      <w:r w:rsidRPr="008A38EC">
        <w:t>;</w:t>
      </w:r>
    </w:p>
    <w:p w14:paraId="03644356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查看所有角色：</w:t>
      </w:r>
    </w:p>
    <w:p w14:paraId="3877F9DB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5" w:name="_Toc51057499"/>
      <w:bookmarkStart w:id="66" w:name="_Toc51158865"/>
      <w:bookmarkStart w:id="67" w:name="_Toc51335246"/>
      <w:bookmarkStart w:id="68" w:name="_Toc54164778"/>
      <w:r>
        <w:rPr>
          <w:rFonts w:hint="eastAsia"/>
        </w:rPr>
        <w:t>其他操作</w:t>
      </w:r>
      <w:bookmarkEnd w:id="65"/>
      <w:bookmarkEnd w:id="66"/>
      <w:bookmarkEnd w:id="67"/>
      <w:bookmarkEnd w:id="68"/>
    </w:p>
    <w:p w14:paraId="73560CA1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72F611E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退出数据库：</w:t>
      </w:r>
    </w:p>
    <w:p w14:paraId="5C00CA5B" w14:textId="77777777" w:rsidR="006E7B5C" w:rsidRPr="00C57CF6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77777777" w:rsidR="00B952DD" w:rsidRPr="00EB5212" w:rsidRDefault="00B952DD" w:rsidP="00FD628A">
      <w:pPr>
        <w:pStyle w:val="1e"/>
      </w:pPr>
    </w:p>
    <w:sectPr w:rsidR="00B952DD" w:rsidRPr="00EB5212" w:rsidSect="00033B54">
      <w:headerReference w:type="default" r:id="rId2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9F00F" w14:textId="77777777" w:rsidR="00DC6250" w:rsidRDefault="00DC6250" w:rsidP="00940D2A">
      <w:pPr>
        <w:spacing w:before="0" w:after="0" w:line="240" w:lineRule="auto"/>
      </w:pPr>
      <w:r>
        <w:separator/>
      </w:r>
    </w:p>
  </w:endnote>
  <w:endnote w:type="continuationSeparator" w:id="0">
    <w:p w14:paraId="0BEC4358" w14:textId="77777777" w:rsidR="00DC6250" w:rsidRDefault="00DC625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6EB20" w14:textId="77777777" w:rsidR="00DC6250" w:rsidRDefault="00DC625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582985F" w14:textId="77777777" w:rsidR="00DC6250" w:rsidRDefault="00DC625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96D93EE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13557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005AF2">
            <w:rPr>
              <w:rFonts w:ascii="Huawei Sans" w:eastAsia="方正兰亭黑简体" w:hAnsi="Huawei Sans" w:cs="Huawei Sans" w:hint="eastAsia"/>
              <w:noProof/>
            </w:rPr>
            <w:t>o</w:t>
          </w:r>
          <w:r w:rsidR="00005AF2">
            <w:rPr>
              <w:rFonts w:ascii="Huawei Sans" w:eastAsia="方正兰亭黑简体" w:hAnsi="Huawei Sans" w:cs="Huawei Sans"/>
              <w:noProof/>
            </w:rPr>
            <w:t>penEuler+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5041C9">
            <w:rPr>
              <w:rFonts w:ascii="HuaweiSans-Regular" w:eastAsia="方正兰亭黑简体" w:hAnsi="HuaweiSans-Regular" w:hint="eastAsia"/>
              <w:noProof/>
            </w:rPr>
            <w:t>16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5AF2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7A5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F46"/>
    <w:rsid w:val="000300ED"/>
    <w:rsid w:val="00030293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06AA"/>
    <w:rsid w:val="00050DBB"/>
    <w:rsid w:val="00051207"/>
    <w:rsid w:val="0005157D"/>
    <w:rsid w:val="00051A7C"/>
    <w:rsid w:val="00051CA2"/>
    <w:rsid w:val="00052608"/>
    <w:rsid w:val="000535E5"/>
    <w:rsid w:val="00054DE4"/>
    <w:rsid w:val="00055864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5FBB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5AAA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3396"/>
    <w:rsid w:val="000E3FA8"/>
    <w:rsid w:val="000E48ED"/>
    <w:rsid w:val="000E5B3B"/>
    <w:rsid w:val="000F167A"/>
    <w:rsid w:val="000F21A1"/>
    <w:rsid w:val="000F443B"/>
    <w:rsid w:val="000F459A"/>
    <w:rsid w:val="000F4683"/>
    <w:rsid w:val="000F536E"/>
    <w:rsid w:val="000F5BFB"/>
    <w:rsid w:val="000F6AA5"/>
    <w:rsid w:val="000F6E3D"/>
    <w:rsid w:val="000F73A2"/>
    <w:rsid w:val="001007FB"/>
    <w:rsid w:val="001017DC"/>
    <w:rsid w:val="0010187A"/>
    <w:rsid w:val="00101A15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5915"/>
    <w:rsid w:val="0011636E"/>
    <w:rsid w:val="00116DBF"/>
    <w:rsid w:val="001178C7"/>
    <w:rsid w:val="00117B22"/>
    <w:rsid w:val="00117C30"/>
    <w:rsid w:val="00120C0B"/>
    <w:rsid w:val="0012112D"/>
    <w:rsid w:val="00122A8A"/>
    <w:rsid w:val="00122FC0"/>
    <w:rsid w:val="00124327"/>
    <w:rsid w:val="00125657"/>
    <w:rsid w:val="00125B78"/>
    <w:rsid w:val="00126F2B"/>
    <w:rsid w:val="00126F9B"/>
    <w:rsid w:val="00127009"/>
    <w:rsid w:val="00131CAC"/>
    <w:rsid w:val="00134805"/>
    <w:rsid w:val="00135573"/>
    <w:rsid w:val="00135B97"/>
    <w:rsid w:val="00135C53"/>
    <w:rsid w:val="00135CDC"/>
    <w:rsid w:val="00136A77"/>
    <w:rsid w:val="00140BD0"/>
    <w:rsid w:val="00141351"/>
    <w:rsid w:val="001413AB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4ACF"/>
    <w:rsid w:val="00156275"/>
    <w:rsid w:val="00156F51"/>
    <w:rsid w:val="00160729"/>
    <w:rsid w:val="00161BC3"/>
    <w:rsid w:val="00161DC0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510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563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894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31D6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165B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49D9"/>
    <w:rsid w:val="00325029"/>
    <w:rsid w:val="003267BB"/>
    <w:rsid w:val="00327963"/>
    <w:rsid w:val="00327A89"/>
    <w:rsid w:val="00332B2D"/>
    <w:rsid w:val="003344D9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4A3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449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4FAE"/>
    <w:rsid w:val="003955D6"/>
    <w:rsid w:val="003959B9"/>
    <w:rsid w:val="00395E30"/>
    <w:rsid w:val="0039711D"/>
    <w:rsid w:val="003A019A"/>
    <w:rsid w:val="003A0337"/>
    <w:rsid w:val="003A104F"/>
    <w:rsid w:val="003A1BF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C08CB"/>
    <w:rsid w:val="003C0AE4"/>
    <w:rsid w:val="003C1978"/>
    <w:rsid w:val="003C1BF0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073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2DA9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4B25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2F8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87FC7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A5742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50E"/>
    <w:rsid w:val="004F06FA"/>
    <w:rsid w:val="004F07B3"/>
    <w:rsid w:val="004F1A3D"/>
    <w:rsid w:val="004F38AE"/>
    <w:rsid w:val="004F3C7C"/>
    <w:rsid w:val="004F3E1C"/>
    <w:rsid w:val="004F53A2"/>
    <w:rsid w:val="004F6280"/>
    <w:rsid w:val="004F697C"/>
    <w:rsid w:val="004F6AEF"/>
    <w:rsid w:val="004F6CED"/>
    <w:rsid w:val="005016A8"/>
    <w:rsid w:val="00501B07"/>
    <w:rsid w:val="00501EA8"/>
    <w:rsid w:val="00503848"/>
    <w:rsid w:val="00503D14"/>
    <w:rsid w:val="005041C9"/>
    <w:rsid w:val="00504B55"/>
    <w:rsid w:val="0050614A"/>
    <w:rsid w:val="0050655C"/>
    <w:rsid w:val="00507E2A"/>
    <w:rsid w:val="005135D9"/>
    <w:rsid w:val="00515EF2"/>
    <w:rsid w:val="00516B81"/>
    <w:rsid w:val="005177E6"/>
    <w:rsid w:val="00517C0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50A0"/>
    <w:rsid w:val="0053549F"/>
    <w:rsid w:val="00536900"/>
    <w:rsid w:val="00536D4D"/>
    <w:rsid w:val="00537472"/>
    <w:rsid w:val="00537775"/>
    <w:rsid w:val="0053792A"/>
    <w:rsid w:val="00540570"/>
    <w:rsid w:val="00543273"/>
    <w:rsid w:val="00543953"/>
    <w:rsid w:val="00543A76"/>
    <w:rsid w:val="00543FDE"/>
    <w:rsid w:val="00545A3D"/>
    <w:rsid w:val="00546FBA"/>
    <w:rsid w:val="005476F7"/>
    <w:rsid w:val="00547873"/>
    <w:rsid w:val="00547A24"/>
    <w:rsid w:val="00551D8B"/>
    <w:rsid w:val="0055520C"/>
    <w:rsid w:val="005554E9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2E39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E004F"/>
    <w:rsid w:val="005E0257"/>
    <w:rsid w:val="005E08C3"/>
    <w:rsid w:val="005E20FC"/>
    <w:rsid w:val="005E2BA8"/>
    <w:rsid w:val="005E2DD2"/>
    <w:rsid w:val="005E3B66"/>
    <w:rsid w:val="005E3C25"/>
    <w:rsid w:val="005E4B56"/>
    <w:rsid w:val="005E5310"/>
    <w:rsid w:val="005F10B1"/>
    <w:rsid w:val="005F26D0"/>
    <w:rsid w:val="005F2A85"/>
    <w:rsid w:val="005F2E32"/>
    <w:rsid w:val="005F5536"/>
    <w:rsid w:val="005F71CD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74D"/>
    <w:rsid w:val="00610C3F"/>
    <w:rsid w:val="00611C2B"/>
    <w:rsid w:val="006120E1"/>
    <w:rsid w:val="006137CA"/>
    <w:rsid w:val="00613D31"/>
    <w:rsid w:val="00614710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3CA4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47C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01F1"/>
    <w:rsid w:val="006B1CA8"/>
    <w:rsid w:val="006B3459"/>
    <w:rsid w:val="006B58EE"/>
    <w:rsid w:val="006B5E98"/>
    <w:rsid w:val="006B5F60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0A00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6F73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4DF9"/>
    <w:rsid w:val="00765F00"/>
    <w:rsid w:val="00767143"/>
    <w:rsid w:val="0076735B"/>
    <w:rsid w:val="007673B1"/>
    <w:rsid w:val="00771F53"/>
    <w:rsid w:val="00774DDB"/>
    <w:rsid w:val="007750B2"/>
    <w:rsid w:val="00775422"/>
    <w:rsid w:val="00776335"/>
    <w:rsid w:val="00776533"/>
    <w:rsid w:val="00777DFD"/>
    <w:rsid w:val="00780864"/>
    <w:rsid w:val="00781214"/>
    <w:rsid w:val="00781B39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3CC7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AC7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B6C84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64F6"/>
    <w:rsid w:val="007D7323"/>
    <w:rsid w:val="007E021F"/>
    <w:rsid w:val="007E1255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A17"/>
    <w:rsid w:val="00814B59"/>
    <w:rsid w:val="00815012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47AC5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655"/>
    <w:rsid w:val="008619CD"/>
    <w:rsid w:val="00861AD4"/>
    <w:rsid w:val="00862BA0"/>
    <w:rsid w:val="00863875"/>
    <w:rsid w:val="00864F67"/>
    <w:rsid w:val="00865C51"/>
    <w:rsid w:val="008663F1"/>
    <w:rsid w:val="00866CFB"/>
    <w:rsid w:val="00870F0E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7F85"/>
    <w:rsid w:val="008D2C22"/>
    <w:rsid w:val="008D39DE"/>
    <w:rsid w:val="008D4FE9"/>
    <w:rsid w:val="008D57BD"/>
    <w:rsid w:val="008D5BA5"/>
    <w:rsid w:val="008D76B5"/>
    <w:rsid w:val="008D7E9D"/>
    <w:rsid w:val="008E0285"/>
    <w:rsid w:val="008E0E60"/>
    <w:rsid w:val="008E322E"/>
    <w:rsid w:val="008E6235"/>
    <w:rsid w:val="008E68BA"/>
    <w:rsid w:val="008E72B4"/>
    <w:rsid w:val="008F0707"/>
    <w:rsid w:val="008F0F25"/>
    <w:rsid w:val="008F16B8"/>
    <w:rsid w:val="008F2081"/>
    <w:rsid w:val="008F2A15"/>
    <w:rsid w:val="008F31C0"/>
    <w:rsid w:val="008F4BAD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7FD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6B3"/>
    <w:rsid w:val="009267DA"/>
    <w:rsid w:val="00927944"/>
    <w:rsid w:val="009301F6"/>
    <w:rsid w:val="00931412"/>
    <w:rsid w:val="009319E8"/>
    <w:rsid w:val="0093319B"/>
    <w:rsid w:val="00934483"/>
    <w:rsid w:val="009357DF"/>
    <w:rsid w:val="00937089"/>
    <w:rsid w:val="00937764"/>
    <w:rsid w:val="009379C2"/>
    <w:rsid w:val="00940D2A"/>
    <w:rsid w:val="0094105A"/>
    <w:rsid w:val="00941295"/>
    <w:rsid w:val="00941CE0"/>
    <w:rsid w:val="00943F7A"/>
    <w:rsid w:val="00944804"/>
    <w:rsid w:val="00947A35"/>
    <w:rsid w:val="0095046D"/>
    <w:rsid w:val="00950A31"/>
    <w:rsid w:val="00950B10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3E11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3A5A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094"/>
    <w:rsid w:val="009B014A"/>
    <w:rsid w:val="009B029A"/>
    <w:rsid w:val="009B0FF3"/>
    <w:rsid w:val="009B2AEB"/>
    <w:rsid w:val="009B2E12"/>
    <w:rsid w:val="009B3539"/>
    <w:rsid w:val="009B42B5"/>
    <w:rsid w:val="009B499C"/>
    <w:rsid w:val="009B720B"/>
    <w:rsid w:val="009B7234"/>
    <w:rsid w:val="009B7760"/>
    <w:rsid w:val="009C19CD"/>
    <w:rsid w:val="009C1BE8"/>
    <w:rsid w:val="009C3747"/>
    <w:rsid w:val="009C3A7F"/>
    <w:rsid w:val="009C3DB8"/>
    <w:rsid w:val="009C4F82"/>
    <w:rsid w:val="009C53E9"/>
    <w:rsid w:val="009C6EF4"/>
    <w:rsid w:val="009C730E"/>
    <w:rsid w:val="009D0212"/>
    <w:rsid w:val="009D0D2A"/>
    <w:rsid w:val="009D10DF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1FC1"/>
    <w:rsid w:val="009E2157"/>
    <w:rsid w:val="009E2C46"/>
    <w:rsid w:val="009E58E3"/>
    <w:rsid w:val="009E6D66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BF9"/>
    <w:rsid w:val="00A05465"/>
    <w:rsid w:val="00A06748"/>
    <w:rsid w:val="00A07194"/>
    <w:rsid w:val="00A07CC4"/>
    <w:rsid w:val="00A07EFA"/>
    <w:rsid w:val="00A07FFB"/>
    <w:rsid w:val="00A1013D"/>
    <w:rsid w:val="00A103A7"/>
    <w:rsid w:val="00A12301"/>
    <w:rsid w:val="00A13D67"/>
    <w:rsid w:val="00A142D6"/>
    <w:rsid w:val="00A163FE"/>
    <w:rsid w:val="00A20093"/>
    <w:rsid w:val="00A207D3"/>
    <w:rsid w:val="00A20DAD"/>
    <w:rsid w:val="00A20E44"/>
    <w:rsid w:val="00A22743"/>
    <w:rsid w:val="00A22BAD"/>
    <w:rsid w:val="00A22FA3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725"/>
    <w:rsid w:val="00A40B3C"/>
    <w:rsid w:val="00A42333"/>
    <w:rsid w:val="00A46B36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E5D"/>
    <w:rsid w:val="00A775A2"/>
    <w:rsid w:val="00A77F46"/>
    <w:rsid w:val="00A807D4"/>
    <w:rsid w:val="00A81AA1"/>
    <w:rsid w:val="00A81AF3"/>
    <w:rsid w:val="00A81EF8"/>
    <w:rsid w:val="00A82A9E"/>
    <w:rsid w:val="00A82F82"/>
    <w:rsid w:val="00A83E06"/>
    <w:rsid w:val="00A84CD4"/>
    <w:rsid w:val="00A86CB6"/>
    <w:rsid w:val="00A87702"/>
    <w:rsid w:val="00A91900"/>
    <w:rsid w:val="00A91BF8"/>
    <w:rsid w:val="00A91CA1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81A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0124"/>
    <w:rsid w:val="00AE263D"/>
    <w:rsid w:val="00AE38D9"/>
    <w:rsid w:val="00AE468B"/>
    <w:rsid w:val="00AE48EC"/>
    <w:rsid w:val="00AE5AB6"/>
    <w:rsid w:val="00AE6172"/>
    <w:rsid w:val="00AE6B0F"/>
    <w:rsid w:val="00AE7BF5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3EC2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B3B"/>
    <w:rsid w:val="00B77F3B"/>
    <w:rsid w:val="00B81DEF"/>
    <w:rsid w:val="00B82A69"/>
    <w:rsid w:val="00B82F1B"/>
    <w:rsid w:val="00B83916"/>
    <w:rsid w:val="00B83DFF"/>
    <w:rsid w:val="00B8503A"/>
    <w:rsid w:val="00B85CE7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B5B"/>
    <w:rsid w:val="00BE7F0D"/>
    <w:rsid w:val="00BF046A"/>
    <w:rsid w:val="00BF17B9"/>
    <w:rsid w:val="00BF1B54"/>
    <w:rsid w:val="00BF1C93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3B20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4034C"/>
    <w:rsid w:val="00C40614"/>
    <w:rsid w:val="00C40A04"/>
    <w:rsid w:val="00C40DD7"/>
    <w:rsid w:val="00C41742"/>
    <w:rsid w:val="00C41B58"/>
    <w:rsid w:val="00C42141"/>
    <w:rsid w:val="00C4417B"/>
    <w:rsid w:val="00C443A8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58EE"/>
    <w:rsid w:val="00C67061"/>
    <w:rsid w:val="00C672C6"/>
    <w:rsid w:val="00C71844"/>
    <w:rsid w:val="00C72048"/>
    <w:rsid w:val="00C72410"/>
    <w:rsid w:val="00C72D68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090"/>
    <w:rsid w:val="00C873DE"/>
    <w:rsid w:val="00C87587"/>
    <w:rsid w:val="00C9043E"/>
    <w:rsid w:val="00C91297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21D"/>
    <w:rsid w:val="00CA64E4"/>
    <w:rsid w:val="00CA778D"/>
    <w:rsid w:val="00CB00A4"/>
    <w:rsid w:val="00CB043F"/>
    <w:rsid w:val="00CB12B5"/>
    <w:rsid w:val="00CB32ED"/>
    <w:rsid w:val="00CB472C"/>
    <w:rsid w:val="00CB5D9D"/>
    <w:rsid w:val="00CB7461"/>
    <w:rsid w:val="00CB76A4"/>
    <w:rsid w:val="00CC0FB5"/>
    <w:rsid w:val="00CC297C"/>
    <w:rsid w:val="00CC3311"/>
    <w:rsid w:val="00CC5335"/>
    <w:rsid w:val="00CC57E8"/>
    <w:rsid w:val="00CC7597"/>
    <w:rsid w:val="00CC7F17"/>
    <w:rsid w:val="00CD1A4F"/>
    <w:rsid w:val="00CD1F3E"/>
    <w:rsid w:val="00CD2789"/>
    <w:rsid w:val="00CD43E1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1FE"/>
    <w:rsid w:val="00D05BE7"/>
    <w:rsid w:val="00D063A8"/>
    <w:rsid w:val="00D064FF"/>
    <w:rsid w:val="00D065EA"/>
    <w:rsid w:val="00D069B3"/>
    <w:rsid w:val="00D07622"/>
    <w:rsid w:val="00D07E88"/>
    <w:rsid w:val="00D100E0"/>
    <w:rsid w:val="00D10A0A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17D8"/>
    <w:rsid w:val="00D831FC"/>
    <w:rsid w:val="00D8335D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97B15"/>
    <w:rsid w:val="00DA0446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6EEF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40A6"/>
    <w:rsid w:val="00DC5960"/>
    <w:rsid w:val="00DC625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219D5"/>
    <w:rsid w:val="00E2309E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084D"/>
    <w:rsid w:val="00E7317B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61C8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3F62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10C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521"/>
    <w:rsid w:val="00F719DD"/>
    <w:rsid w:val="00F72748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5CF6"/>
    <w:rsid w:val="00F77175"/>
    <w:rsid w:val="00F77F7D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2F78"/>
    <w:rsid w:val="00FD3373"/>
    <w:rsid w:val="00FD3DD3"/>
    <w:rsid w:val="00FD450C"/>
    <w:rsid w:val="00FD628A"/>
    <w:rsid w:val="00FD6CD0"/>
    <w:rsid w:val="00FD733D"/>
    <w:rsid w:val="00FD73EA"/>
    <w:rsid w:val="00FD7A39"/>
    <w:rsid w:val="00FE0C96"/>
    <w:rsid w:val="00FE117B"/>
    <w:rsid w:val="00FE2B3C"/>
    <w:rsid w:val="00FE3208"/>
    <w:rsid w:val="00FE3E62"/>
    <w:rsid w:val="00FE5E39"/>
    <w:rsid w:val="00FE708D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AEB664-3974-43A2-8195-0799C52A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2872</TotalTime>
  <Pages>17</Pages>
  <Words>1088</Words>
  <Characters>6207</Characters>
  <Application>Microsoft Office Word</Application>
  <DocSecurity>0</DocSecurity>
  <Lines>51</Lines>
  <Paragraphs>14</Paragraphs>
  <ScaleCrop>false</ScaleCrop>
  <Company>Huawei Technologies Co.,Ltd.</Company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sundan</cp:lastModifiedBy>
  <cp:revision>1176</cp:revision>
  <cp:lastPrinted>2016-11-21T02:33:00Z</cp:lastPrinted>
  <dcterms:created xsi:type="dcterms:W3CDTF">2020-08-12T10:28:00Z</dcterms:created>
  <dcterms:modified xsi:type="dcterms:W3CDTF">2021-02-07T06:56:00Z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(3)tAefWlBaR/AlZKXnbLpiMhmIKJZ7looMj3v0+Xt6DN6SOQ8v0ORJUKBfxdHvjO5sZrgOFCi0
U+4QL8GN2CAJwxV9gL9lJUPMDCuYTWgj7fkyIuZef635LIq5Oi97ltN2q0lauX44gdGIzNvi
UXU/NPruA5DGJbXWBXwqC8giNx1yzvKCI4sue7GqcCBZwy7mwXdnZidYXNRP6DedzWUjkLfx
Yj58Mew2/wGjt5cXv4</vt:lpwstr>
  </property>
  <property fmtid="{D5CDD505-2E9C-101B-9397-08002B2CF9AE}" pid="15" name="_2015_ms_pID_7253431">
    <vt:lpwstr>N8l1VeXEknqYGsUDlYAr+BNQdulKNPJqaw84EEN4iIPYlJsVReNHVp
ISl68tUM4EXAVhZfGTBT9kU7qYqUQrdPwB9CJW9E+alv0tgvZkPDJdON+7NafcwmNxWDEaD7
RCoDDZ+BGUf+/p4UYSoc3wyawq5YY1cWhpJ4c3RZPsZBoiVeHFab1lFV7h29gTadUeSKEABI
i0X2wmpRUfYP+oOoRMVExqRdE1Rqmeb/jPP/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ioFgdQvsCiaN8C/ktB4xTwE=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1610336526</vt:lpwstr>
  </property>
</Properties>
</file>